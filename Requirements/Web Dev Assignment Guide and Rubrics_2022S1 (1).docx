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1D42" w14:textId="77777777" w:rsidR="007C7187" w:rsidRPr="00850375" w:rsidRDefault="002E26A8" w:rsidP="00850375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32"/>
          <w:szCs w:val="24"/>
          <w:lang w:val="en-GB"/>
        </w:rPr>
      </w:pPr>
      <w:r>
        <w:rPr>
          <w:rFonts w:ascii="Times New Roman" w:hAnsi="Times New Roman" w:cs="Times New Roman"/>
          <w:bCs w:val="0"/>
          <w:i w:val="0"/>
          <w:iCs w:val="0"/>
          <w:sz w:val="32"/>
          <w:szCs w:val="24"/>
          <w:lang w:val="en-GB"/>
        </w:rPr>
        <w:t>Assignment Guide and Rubrics</w:t>
      </w:r>
    </w:p>
    <w:p w14:paraId="245E24CD" w14:textId="77777777" w:rsidR="007E3C21" w:rsidRDefault="007E3C21" w:rsidP="007E3C21">
      <w:pPr>
        <w:rPr>
          <w:lang w:val="en-GB"/>
        </w:rPr>
      </w:pPr>
    </w:p>
    <w:p w14:paraId="4AB68C50" w14:textId="77777777" w:rsidR="00283A38" w:rsidRDefault="00E401E5" w:rsidP="002A0B89">
      <w:pPr>
        <w:spacing w:line="276" w:lineRule="auto"/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Instructions</w:t>
      </w:r>
      <w:r w:rsidR="00283A38" w:rsidRPr="00283A38">
        <w:rPr>
          <w:b/>
          <w:u w:val="single"/>
          <w:lang w:val="en-GB"/>
        </w:rPr>
        <w:t>:</w:t>
      </w:r>
    </w:p>
    <w:p w14:paraId="5831A99C" w14:textId="77777777" w:rsidR="00283A38" w:rsidRPr="00283A38" w:rsidRDefault="00283A38" w:rsidP="002A0B89">
      <w:pPr>
        <w:spacing w:line="276" w:lineRule="auto"/>
        <w:jc w:val="both"/>
        <w:rPr>
          <w:b/>
          <w:u w:val="single"/>
          <w:lang w:val="en-GB"/>
        </w:rPr>
      </w:pPr>
    </w:p>
    <w:p w14:paraId="0444A9A1" w14:textId="77777777" w:rsidR="00283A38" w:rsidRDefault="00283A38" w:rsidP="00283A38">
      <w:pPr>
        <w:pStyle w:val="ListParagraph"/>
        <w:numPr>
          <w:ilvl w:val="0"/>
          <w:numId w:val="21"/>
        </w:numPr>
        <w:spacing w:line="276" w:lineRule="auto"/>
        <w:ind w:left="426" w:hanging="426"/>
        <w:jc w:val="both"/>
        <w:rPr>
          <w:lang w:val="en-GB"/>
        </w:rPr>
      </w:pPr>
      <w:r>
        <w:rPr>
          <w:lang w:val="en-GB"/>
        </w:rPr>
        <w:t xml:space="preserve">This is an </w:t>
      </w:r>
      <w:r w:rsidRPr="00283A38">
        <w:rPr>
          <w:b/>
          <w:lang w:val="en-GB"/>
        </w:rPr>
        <w:t>individual</w:t>
      </w:r>
      <w:r>
        <w:rPr>
          <w:lang w:val="en-GB"/>
        </w:rPr>
        <w:t xml:space="preserve"> assignment.</w:t>
      </w:r>
      <w:r w:rsidR="00385389">
        <w:rPr>
          <w:lang w:val="en-GB"/>
        </w:rPr>
        <w:t xml:space="preserve"> This means you </w:t>
      </w:r>
      <w:r w:rsidR="00385389" w:rsidRPr="00385389">
        <w:rPr>
          <w:u w:val="single"/>
          <w:lang w:val="en-GB"/>
        </w:rPr>
        <w:t>cannot</w:t>
      </w:r>
      <w:r w:rsidR="00385389">
        <w:rPr>
          <w:lang w:val="en-GB"/>
        </w:rPr>
        <w:t xml:space="preserve"> submit identical or very similar assignments as compared to any other student.</w:t>
      </w:r>
    </w:p>
    <w:p w14:paraId="592C44CD" w14:textId="77777777" w:rsidR="00C9782A" w:rsidRDefault="00C9782A" w:rsidP="00283A38">
      <w:pPr>
        <w:pStyle w:val="ListParagraph"/>
        <w:spacing w:line="276" w:lineRule="auto"/>
        <w:ind w:left="426"/>
        <w:jc w:val="both"/>
        <w:rPr>
          <w:lang w:val="en-GB"/>
        </w:rPr>
      </w:pPr>
    </w:p>
    <w:p w14:paraId="125858F9" w14:textId="77777777" w:rsidR="00283A38" w:rsidRDefault="00283A38" w:rsidP="00283A38">
      <w:pPr>
        <w:pStyle w:val="ListParagraph"/>
        <w:numPr>
          <w:ilvl w:val="0"/>
          <w:numId w:val="21"/>
        </w:numPr>
        <w:spacing w:line="276" w:lineRule="auto"/>
        <w:ind w:left="426" w:hanging="426"/>
        <w:jc w:val="both"/>
        <w:rPr>
          <w:lang w:val="en-GB"/>
        </w:rPr>
      </w:pPr>
      <w:r>
        <w:rPr>
          <w:lang w:val="en-GB"/>
        </w:rPr>
        <w:t xml:space="preserve">It carries a </w:t>
      </w:r>
      <w:r w:rsidRPr="00283A38">
        <w:rPr>
          <w:b/>
          <w:lang w:val="en-GB"/>
        </w:rPr>
        <w:t xml:space="preserve">weight of </w:t>
      </w:r>
      <w:r w:rsidR="005B367D">
        <w:rPr>
          <w:b/>
          <w:lang w:val="en-GB"/>
        </w:rPr>
        <w:t>3</w:t>
      </w:r>
      <w:r w:rsidRPr="00283A38">
        <w:rPr>
          <w:b/>
          <w:lang w:val="en-GB"/>
        </w:rPr>
        <w:t>0%</w:t>
      </w:r>
      <w:r w:rsidR="005E4ED8">
        <w:rPr>
          <w:lang w:val="en-GB"/>
        </w:rPr>
        <w:t xml:space="preserve"> of the entire module of </w:t>
      </w:r>
      <w:r w:rsidR="005B367D">
        <w:rPr>
          <w:lang w:val="en-GB"/>
        </w:rPr>
        <w:t>Web Development</w:t>
      </w:r>
      <w:r>
        <w:rPr>
          <w:lang w:val="en-GB"/>
        </w:rPr>
        <w:t>.</w:t>
      </w:r>
    </w:p>
    <w:p w14:paraId="6259FC88" w14:textId="77777777" w:rsidR="00C9782A" w:rsidRPr="00283A38" w:rsidRDefault="00C9782A" w:rsidP="00283A38">
      <w:pPr>
        <w:spacing w:line="276" w:lineRule="auto"/>
        <w:jc w:val="both"/>
        <w:rPr>
          <w:lang w:val="en-GB"/>
        </w:rPr>
      </w:pPr>
    </w:p>
    <w:p w14:paraId="3139D076" w14:textId="173B292A" w:rsidR="00E401E5" w:rsidRPr="00E401E5" w:rsidRDefault="00283A38" w:rsidP="00E401E5">
      <w:pPr>
        <w:pStyle w:val="ListParagraph"/>
        <w:numPr>
          <w:ilvl w:val="0"/>
          <w:numId w:val="21"/>
        </w:numPr>
        <w:spacing w:line="276" w:lineRule="auto"/>
        <w:ind w:left="426" w:hanging="426"/>
        <w:jc w:val="both"/>
        <w:rPr>
          <w:lang w:val="en-GB"/>
        </w:rPr>
      </w:pPr>
      <w:r w:rsidRPr="00283A38">
        <w:rPr>
          <w:lang w:val="en-GB"/>
        </w:rPr>
        <w:t>At the end</w:t>
      </w:r>
      <w:r w:rsidR="00E401E5">
        <w:rPr>
          <w:lang w:val="en-GB"/>
        </w:rPr>
        <w:t xml:space="preserve"> of this assignment, you are to </w:t>
      </w:r>
      <w:r w:rsidRPr="00E401E5">
        <w:rPr>
          <w:lang w:val="en-GB"/>
        </w:rPr>
        <w:t xml:space="preserve">submit </w:t>
      </w:r>
      <w:r w:rsidR="005B367D">
        <w:rPr>
          <w:lang w:val="en-GB"/>
        </w:rPr>
        <w:t>to B</w:t>
      </w:r>
      <w:r w:rsidR="006C0419">
        <w:rPr>
          <w:lang w:val="en-GB"/>
        </w:rPr>
        <w:t>rightspace</w:t>
      </w:r>
      <w:r w:rsidR="005B367D">
        <w:rPr>
          <w:lang w:val="en-GB"/>
        </w:rPr>
        <w:t xml:space="preserve"> a zip file containing all the files used </w:t>
      </w:r>
      <w:proofErr w:type="gramStart"/>
      <w:r w:rsidR="005B367D">
        <w:rPr>
          <w:lang w:val="en-GB"/>
        </w:rPr>
        <w:t>i.e.</w:t>
      </w:r>
      <w:proofErr w:type="gramEnd"/>
      <w:r w:rsidR="005B367D">
        <w:rPr>
          <w:lang w:val="en-GB"/>
        </w:rPr>
        <w:t xml:space="preserve"> HTML / CSS / JavaScript / images / media etc</w:t>
      </w:r>
      <w:r w:rsidR="009102BB">
        <w:rPr>
          <w:lang w:val="en-GB"/>
        </w:rPr>
        <w:t>.</w:t>
      </w:r>
    </w:p>
    <w:p w14:paraId="11FF1DA8" w14:textId="77777777" w:rsidR="005B367D" w:rsidRPr="005B367D" w:rsidRDefault="005B367D" w:rsidP="005B367D">
      <w:pPr>
        <w:spacing w:line="276" w:lineRule="auto"/>
        <w:jc w:val="both"/>
        <w:rPr>
          <w:b/>
          <w:u w:val="single"/>
          <w:lang w:val="en-GB"/>
        </w:rPr>
      </w:pPr>
    </w:p>
    <w:p w14:paraId="032160E5" w14:textId="77777777" w:rsidR="005B367D" w:rsidRDefault="005B367D" w:rsidP="005B367D">
      <w:pPr>
        <w:pStyle w:val="ListParagraph"/>
        <w:numPr>
          <w:ilvl w:val="0"/>
          <w:numId w:val="21"/>
        </w:numPr>
        <w:spacing w:line="276" w:lineRule="auto"/>
        <w:ind w:left="426" w:hanging="426"/>
        <w:jc w:val="both"/>
        <w:rPr>
          <w:lang w:val="en-GB"/>
        </w:rPr>
      </w:pPr>
      <w:r>
        <w:rPr>
          <w:lang w:val="en-GB"/>
        </w:rPr>
        <w:t>There is no fixed theme for the assignment.</w:t>
      </w:r>
      <w:r w:rsidR="00467DBA">
        <w:rPr>
          <w:lang w:val="en-GB"/>
        </w:rPr>
        <w:t xml:space="preserve"> Only caveat: no offensive themes </w:t>
      </w:r>
      <w:proofErr w:type="gramStart"/>
      <w:r w:rsidR="00467DBA">
        <w:rPr>
          <w:lang w:val="en-GB"/>
        </w:rPr>
        <w:t>e.g.</w:t>
      </w:r>
      <w:proofErr w:type="gramEnd"/>
      <w:r w:rsidR="00467DBA">
        <w:rPr>
          <w:lang w:val="en-GB"/>
        </w:rPr>
        <w:t xml:space="preserve"> sexual, religious bigotry, racism etc.</w:t>
      </w:r>
    </w:p>
    <w:p w14:paraId="328EE0C6" w14:textId="77777777" w:rsidR="00467DBA" w:rsidRPr="00467DBA" w:rsidRDefault="00467DBA" w:rsidP="00467DBA">
      <w:pPr>
        <w:pStyle w:val="ListParagraph"/>
        <w:rPr>
          <w:lang w:val="en-GB"/>
        </w:rPr>
      </w:pPr>
    </w:p>
    <w:p w14:paraId="2E51CC86" w14:textId="77777777" w:rsidR="00467DBA" w:rsidRPr="00467DBA" w:rsidRDefault="00467DBA" w:rsidP="00467DBA">
      <w:pPr>
        <w:pStyle w:val="ListParagraph"/>
        <w:numPr>
          <w:ilvl w:val="0"/>
          <w:numId w:val="21"/>
        </w:numPr>
        <w:spacing w:line="276" w:lineRule="auto"/>
        <w:ind w:left="426" w:hanging="426"/>
        <w:jc w:val="both"/>
        <w:rPr>
          <w:lang w:val="en-GB"/>
        </w:rPr>
      </w:pPr>
      <w:r>
        <w:rPr>
          <w:lang w:val="en-GB"/>
        </w:rPr>
        <w:t>You should treat the website assignment as a portfolio to show off your skills in Web Development to a prospective employer.</w:t>
      </w:r>
    </w:p>
    <w:p w14:paraId="131FEAD4" w14:textId="77777777" w:rsidR="005B367D" w:rsidRDefault="005B367D" w:rsidP="005B367D">
      <w:pPr>
        <w:pStyle w:val="ListParagraph"/>
        <w:spacing w:line="276" w:lineRule="auto"/>
        <w:ind w:left="426"/>
        <w:jc w:val="both"/>
        <w:rPr>
          <w:lang w:val="en-GB"/>
        </w:rPr>
      </w:pPr>
    </w:p>
    <w:p w14:paraId="4A8078B1" w14:textId="7A04933C" w:rsidR="005B367D" w:rsidRDefault="00CF4477" w:rsidP="005B367D">
      <w:pPr>
        <w:pStyle w:val="ListParagraph"/>
        <w:numPr>
          <w:ilvl w:val="0"/>
          <w:numId w:val="21"/>
        </w:numPr>
        <w:spacing w:line="276" w:lineRule="auto"/>
        <w:ind w:left="426" w:hanging="426"/>
        <w:jc w:val="both"/>
        <w:rPr>
          <w:lang w:val="en-GB"/>
        </w:rPr>
      </w:pPr>
      <w:r>
        <w:rPr>
          <w:lang w:val="en-GB"/>
        </w:rPr>
        <w:t xml:space="preserve">Your website assignment should include at least the following </w:t>
      </w:r>
      <w:r w:rsidR="00671278">
        <w:rPr>
          <w:lang w:val="en-GB"/>
        </w:rPr>
        <w:t>requirements:</w:t>
      </w:r>
    </w:p>
    <w:p w14:paraId="3DA3088D" w14:textId="77777777" w:rsidR="00671278" w:rsidRPr="00671278" w:rsidRDefault="00671278" w:rsidP="00671278">
      <w:pPr>
        <w:pStyle w:val="ListParagraph"/>
        <w:rPr>
          <w:lang w:val="en-GB"/>
        </w:rPr>
      </w:pPr>
    </w:p>
    <w:p w14:paraId="328BD26E" w14:textId="77777777" w:rsidR="00671278" w:rsidRDefault="00671278" w:rsidP="00671278">
      <w:pPr>
        <w:pStyle w:val="ListParagraph"/>
        <w:numPr>
          <w:ilvl w:val="1"/>
          <w:numId w:val="21"/>
        </w:numPr>
        <w:spacing w:line="276" w:lineRule="auto"/>
        <w:jc w:val="both"/>
        <w:rPr>
          <w:lang w:val="en-GB"/>
        </w:rPr>
      </w:pPr>
      <w:r>
        <w:rPr>
          <w:lang w:val="en-GB"/>
        </w:rPr>
        <w:t>At least 3 web pages</w:t>
      </w:r>
    </w:p>
    <w:p w14:paraId="39148B32" w14:textId="77777777" w:rsidR="00671278" w:rsidRDefault="00671278" w:rsidP="00671278">
      <w:pPr>
        <w:pStyle w:val="ListParagraph"/>
        <w:numPr>
          <w:ilvl w:val="1"/>
          <w:numId w:val="21"/>
        </w:numPr>
        <w:spacing w:line="276" w:lineRule="auto"/>
        <w:jc w:val="both"/>
        <w:rPr>
          <w:lang w:val="en-GB"/>
        </w:rPr>
      </w:pPr>
      <w:r>
        <w:rPr>
          <w:lang w:val="en-GB"/>
        </w:rPr>
        <w:t>At least 1 table</w:t>
      </w:r>
    </w:p>
    <w:p w14:paraId="642CD0B5" w14:textId="6F2A3DFC" w:rsidR="00671278" w:rsidRDefault="00671278" w:rsidP="00671278">
      <w:pPr>
        <w:pStyle w:val="ListParagraph"/>
        <w:numPr>
          <w:ilvl w:val="1"/>
          <w:numId w:val="21"/>
        </w:numPr>
        <w:spacing w:line="276" w:lineRule="auto"/>
        <w:jc w:val="both"/>
        <w:rPr>
          <w:lang w:val="en-GB"/>
        </w:rPr>
      </w:pPr>
      <w:r>
        <w:rPr>
          <w:lang w:val="en-GB"/>
        </w:rPr>
        <w:t xml:space="preserve">At least 1 </w:t>
      </w:r>
      <w:r w:rsidRPr="00455C58">
        <w:rPr>
          <w:lang w:val="en-GB"/>
        </w:rPr>
        <w:t>form</w:t>
      </w:r>
      <w:r w:rsidR="008450F4" w:rsidRPr="00455C58">
        <w:rPr>
          <w:lang w:val="en-GB"/>
        </w:rPr>
        <w:t xml:space="preserve"> </w:t>
      </w:r>
      <w:r w:rsidR="008450F4" w:rsidRPr="00B449A6">
        <w:rPr>
          <w:lang w:val="en-GB"/>
        </w:rPr>
        <w:t>(with submit button, a response page to show the data entered in the form)</w:t>
      </w:r>
    </w:p>
    <w:p w14:paraId="264F9DE6" w14:textId="77777777" w:rsidR="00671278" w:rsidRDefault="00671278" w:rsidP="00671278">
      <w:pPr>
        <w:pStyle w:val="ListParagraph"/>
        <w:numPr>
          <w:ilvl w:val="1"/>
          <w:numId w:val="21"/>
        </w:numPr>
        <w:spacing w:line="276" w:lineRule="auto"/>
        <w:jc w:val="both"/>
        <w:rPr>
          <w:lang w:val="en-GB"/>
        </w:rPr>
      </w:pPr>
      <w:r>
        <w:rPr>
          <w:lang w:val="en-GB"/>
        </w:rPr>
        <w:t>Use hyperlinks</w:t>
      </w:r>
    </w:p>
    <w:p w14:paraId="57695AD8" w14:textId="77777777" w:rsidR="00671278" w:rsidRDefault="00671278" w:rsidP="00671278">
      <w:pPr>
        <w:pStyle w:val="ListParagraph"/>
        <w:numPr>
          <w:ilvl w:val="1"/>
          <w:numId w:val="21"/>
        </w:numPr>
        <w:spacing w:line="276" w:lineRule="auto"/>
        <w:jc w:val="both"/>
        <w:rPr>
          <w:lang w:val="en-GB"/>
        </w:rPr>
      </w:pPr>
      <w:r>
        <w:rPr>
          <w:lang w:val="en-GB"/>
        </w:rPr>
        <w:t>Use multimedia elements (e.g. pictures, video or audio)</w:t>
      </w:r>
    </w:p>
    <w:p w14:paraId="7FCEE595" w14:textId="41CE8426" w:rsidR="00671278" w:rsidRDefault="00671278" w:rsidP="00671278">
      <w:pPr>
        <w:pStyle w:val="ListParagraph"/>
        <w:numPr>
          <w:ilvl w:val="1"/>
          <w:numId w:val="21"/>
        </w:numPr>
        <w:spacing w:line="276" w:lineRule="auto"/>
        <w:jc w:val="both"/>
        <w:rPr>
          <w:lang w:val="en-GB"/>
        </w:rPr>
      </w:pPr>
      <w:r>
        <w:rPr>
          <w:lang w:val="en-GB"/>
        </w:rPr>
        <w:t>Use Cascading Style Sheets</w:t>
      </w:r>
      <w:r w:rsidR="00CF4477">
        <w:rPr>
          <w:lang w:val="en-GB"/>
        </w:rPr>
        <w:t xml:space="preserve"> to style your website assignment</w:t>
      </w:r>
    </w:p>
    <w:p w14:paraId="2AE3C8DE" w14:textId="77777777" w:rsidR="00671278" w:rsidRPr="005B367D" w:rsidRDefault="00671278" w:rsidP="00671278">
      <w:pPr>
        <w:pStyle w:val="ListParagraph"/>
        <w:numPr>
          <w:ilvl w:val="1"/>
          <w:numId w:val="21"/>
        </w:numPr>
        <w:spacing w:line="276" w:lineRule="auto"/>
        <w:jc w:val="both"/>
        <w:rPr>
          <w:lang w:val="en-GB"/>
        </w:rPr>
      </w:pPr>
      <w:r>
        <w:rPr>
          <w:lang w:val="en-GB"/>
        </w:rPr>
        <w:t>Has a navigation menu to navigate across all pages</w:t>
      </w:r>
    </w:p>
    <w:p w14:paraId="5E98CBD6" w14:textId="77777777" w:rsidR="00467DBA" w:rsidRPr="00467DBA" w:rsidRDefault="00467DBA" w:rsidP="00467DBA">
      <w:pPr>
        <w:spacing w:line="276" w:lineRule="auto"/>
        <w:jc w:val="both"/>
        <w:rPr>
          <w:lang w:val="en-GB"/>
        </w:rPr>
      </w:pPr>
    </w:p>
    <w:p w14:paraId="26D0BD51" w14:textId="77777777" w:rsidR="00385389" w:rsidRDefault="00385389" w:rsidP="00E401E5">
      <w:pPr>
        <w:pStyle w:val="ListParagraph"/>
        <w:numPr>
          <w:ilvl w:val="0"/>
          <w:numId w:val="21"/>
        </w:numPr>
        <w:spacing w:line="276" w:lineRule="auto"/>
        <w:ind w:left="426" w:hanging="426"/>
        <w:jc w:val="both"/>
        <w:rPr>
          <w:lang w:val="en-GB"/>
        </w:rPr>
      </w:pPr>
      <w:r>
        <w:rPr>
          <w:lang w:val="en-GB"/>
        </w:rPr>
        <w:t xml:space="preserve">Plagiarism will NOT be tolerated. As per school rules, submissions deemed to be a work of plagiarism will </w:t>
      </w:r>
      <w:r w:rsidR="00256838">
        <w:rPr>
          <w:lang w:val="en-GB"/>
        </w:rPr>
        <w:t>result in failure of the module. Both the user and the source of the plagiarised work will be held accountable.</w:t>
      </w:r>
    </w:p>
    <w:p w14:paraId="30FB8778" w14:textId="77777777" w:rsidR="00C9782A" w:rsidRPr="00E401E5" w:rsidRDefault="00C9782A" w:rsidP="00E401E5">
      <w:pPr>
        <w:pStyle w:val="ListParagraph"/>
        <w:rPr>
          <w:lang w:val="en-GB"/>
        </w:rPr>
      </w:pPr>
    </w:p>
    <w:p w14:paraId="3C88E587" w14:textId="7D1C478D" w:rsidR="00C9782A" w:rsidRDefault="00C9782A" w:rsidP="00671278">
      <w:pPr>
        <w:pStyle w:val="ListParagraph"/>
        <w:numPr>
          <w:ilvl w:val="0"/>
          <w:numId w:val="21"/>
        </w:numPr>
        <w:spacing w:line="276" w:lineRule="auto"/>
        <w:ind w:left="426" w:hanging="426"/>
        <w:jc w:val="both"/>
        <w:rPr>
          <w:lang w:val="en-GB"/>
        </w:rPr>
      </w:pPr>
      <w:r w:rsidRPr="00671278">
        <w:rPr>
          <w:lang w:val="en-GB"/>
        </w:rPr>
        <w:t>Refer to the rubrics in Appendix A below for more details.</w:t>
      </w:r>
    </w:p>
    <w:p w14:paraId="1BCE65EF" w14:textId="77777777" w:rsidR="00B91A01" w:rsidRPr="00B91A01" w:rsidRDefault="00B91A01" w:rsidP="00B91A01">
      <w:pPr>
        <w:pStyle w:val="ListParagraph"/>
        <w:rPr>
          <w:lang w:val="en-GB"/>
        </w:rPr>
      </w:pPr>
    </w:p>
    <w:p w14:paraId="59886130" w14:textId="6709B437" w:rsidR="00B91A01" w:rsidRDefault="00B91A01" w:rsidP="00B91A01">
      <w:pPr>
        <w:pStyle w:val="ListParagraph"/>
        <w:numPr>
          <w:ilvl w:val="0"/>
          <w:numId w:val="21"/>
        </w:numPr>
        <w:spacing w:line="276" w:lineRule="auto"/>
        <w:jc w:val="both"/>
        <w:rPr>
          <w:lang w:val="en-GB"/>
        </w:rPr>
      </w:pPr>
      <w:r>
        <w:rPr>
          <w:lang w:val="en-GB"/>
        </w:rPr>
        <w:t xml:space="preserve">As part of progress check, you will need to prepare a proposal </w:t>
      </w:r>
      <w:r w:rsidR="004F3ADE">
        <w:rPr>
          <w:lang w:val="en-GB"/>
        </w:rPr>
        <w:t xml:space="preserve">(in Word or PowerPoint document) </w:t>
      </w:r>
      <w:r>
        <w:rPr>
          <w:lang w:val="en-GB"/>
        </w:rPr>
        <w:t xml:space="preserve">consisting of the following items by </w:t>
      </w:r>
      <w:r>
        <w:rPr>
          <w:b/>
          <w:bCs/>
          <w:u w:val="single"/>
          <w:lang w:val="en-GB"/>
        </w:rPr>
        <w:t xml:space="preserve">Week </w:t>
      </w:r>
      <w:r w:rsidR="00721C4E">
        <w:rPr>
          <w:b/>
          <w:bCs/>
          <w:u w:val="single"/>
          <w:lang w:val="en-GB"/>
        </w:rPr>
        <w:t>7</w:t>
      </w:r>
      <w:r>
        <w:rPr>
          <w:lang w:val="en-GB"/>
        </w:rPr>
        <w:t xml:space="preserve"> (for tutor to review during the tutorial class):</w:t>
      </w:r>
    </w:p>
    <w:p w14:paraId="60055DB5" w14:textId="203E9AC0" w:rsidR="00B91A01" w:rsidRDefault="00B91A01" w:rsidP="00B91A01">
      <w:pPr>
        <w:pStyle w:val="ListParagraph"/>
        <w:numPr>
          <w:ilvl w:val="1"/>
          <w:numId w:val="21"/>
        </w:numPr>
        <w:spacing w:line="276" w:lineRule="auto"/>
        <w:jc w:val="both"/>
        <w:rPr>
          <w:lang w:val="en-GB"/>
        </w:rPr>
      </w:pPr>
      <w:r>
        <w:rPr>
          <w:lang w:val="en-GB"/>
        </w:rPr>
        <w:t>Target Audience (intended users) and purpose of your website</w:t>
      </w:r>
    </w:p>
    <w:p w14:paraId="1CC38933" w14:textId="45CE0E3A" w:rsidR="00060D4C" w:rsidRPr="00060D4C" w:rsidRDefault="00060D4C" w:rsidP="00060D4C">
      <w:pPr>
        <w:pStyle w:val="ListParagraph"/>
        <w:numPr>
          <w:ilvl w:val="1"/>
          <w:numId w:val="21"/>
        </w:numPr>
        <w:spacing w:line="276" w:lineRule="auto"/>
        <w:jc w:val="both"/>
        <w:rPr>
          <w:lang w:val="en-GB"/>
        </w:rPr>
      </w:pPr>
      <w:r>
        <w:rPr>
          <w:lang w:val="en-GB"/>
        </w:rPr>
        <w:t xml:space="preserve">Content and User </w:t>
      </w:r>
      <w:r w:rsidR="004F3ADE">
        <w:rPr>
          <w:lang w:val="en-GB"/>
        </w:rPr>
        <w:t>I</w:t>
      </w:r>
      <w:r>
        <w:rPr>
          <w:lang w:val="en-GB"/>
        </w:rPr>
        <w:t xml:space="preserve">nterface (UI) design of your website  </w:t>
      </w:r>
    </w:p>
    <w:p w14:paraId="6ADA4B33" w14:textId="77777777" w:rsidR="00C9782A" w:rsidRPr="00671278" w:rsidRDefault="00C9782A" w:rsidP="00671278">
      <w:pPr>
        <w:rPr>
          <w:lang w:val="en-GB"/>
        </w:rPr>
      </w:pPr>
    </w:p>
    <w:p w14:paraId="5383D797" w14:textId="6C7CD101" w:rsidR="00514D09" w:rsidRPr="00E401E5" w:rsidRDefault="005004CC" w:rsidP="00E401E5">
      <w:pPr>
        <w:pStyle w:val="ListParagraph"/>
        <w:numPr>
          <w:ilvl w:val="0"/>
          <w:numId w:val="21"/>
        </w:numPr>
        <w:spacing w:line="276" w:lineRule="auto"/>
        <w:ind w:left="426" w:hanging="426"/>
        <w:jc w:val="both"/>
        <w:rPr>
          <w:lang w:val="en-GB"/>
        </w:rPr>
      </w:pPr>
      <w:r w:rsidRPr="00E401E5">
        <w:rPr>
          <w:lang w:val="en-GB"/>
        </w:rPr>
        <w:t xml:space="preserve">Deadline for submission </w:t>
      </w:r>
      <w:r w:rsidR="008D0FEA">
        <w:rPr>
          <w:lang w:val="en-GB"/>
        </w:rPr>
        <w:t xml:space="preserve">of final </w:t>
      </w:r>
      <w:r w:rsidR="005D1129" w:rsidRPr="00E401E5">
        <w:rPr>
          <w:lang w:val="en-GB"/>
        </w:rPr>
        <w:t xml:space="preserve">deliverables </w:t>
      </w:r>
      <w:r w:rsidR="008D0FEA">
        <w:rPr>
          <w:lang w:val="en-GB"/>
        </w:rPr>
        <w:t>i</w:t>
      </w:r>
      <w:r w:rsidR="005D1129" w:rsidRPr="00E401E5">
        <w:rPr>
          <w:lang w:val="en-GB"/>
        </w:rPr>
        <w:t xml:space="preserve">n </w:t>
      </w:r>
      <w:proofErr w:type="spellStart"/>
      <w:r w:rsidR="00C36796">
        <w:rPr>
          <w:lang w:val="en-GB"/>
        </w:rPr>
        <w:t>BrightSpace</w:t>
      </w:r>
      <w:proofErr w:type="spellEnd"/>
      <w:r w:rsidR="00476A6A" w:rsidRPr="00E401E5">
        <w:rPr>
          <w:lang w:val="en-GB"/>
        </w:rPr>
        <w:t xml:space="preserve"> is</w:t>
      </w:r>
      <w:r w:rsidR="008D0FEA">
        <w:rPr>
          <w:lang w:val="en-GB"/>
        </w:rPr>
        <w:t xml:space="preserve"> </w:t>
      </w:r>
      <w:r w:rsidR="00721C4E">
        <w:rPr>
          <w:b/>
          <w:u w:val="single"/>
          <w:lang w:val="en-GB"/>
        </w:rPr>
        <w:t>7</w:t>
      </w:r>
      <w:r w:rsidR="008D0FEA">
        <w:rPr>
          <w:b/>
          <w:u w:val="single"/>
          <w:lang w:val="en-GB"/>
        </w:rPr>
        <w:t xml:space="preserve"> Aug</w:t>
      </w:r>
      <w:r w:rsidR="007E3222">
        <w:rPr>
          <w:b/>
          <w:u w:val="single"/>
          <w:lang w:val="en-GB"/>
        </w:rPr>
        <w:t xml:space="preserve"> 20</w:t>
      </w:r>
      <w:r w:rsidR="009B62C1">
        <w:rPr>
          <w:b/>
          <w:u w:val="single"/>
          <w:lang w:val="en-GB"/>
        </w:rPr>
        <w:t>2</w:t>
      </w:r>
      <w:r w:rsidR="00721C4E">
        <w:rPr>
          <w:b/>
          <w:u w:val="single"/>
          <w:lang w:val="en-GB"/>
        </w:rPr>
        <w:t>2</w:t>
      </w:r>
      <w:r w:rsidR="00476A6A" w:rsidRPr="00E401E5">
        <w:rPr>
          <w:b/>
          <w:u w:val="single"/>
          <w:lang w:val="en-GB"/>
        </w:rPr>
        <w:t xml:space="preserve">, </w:t>
      </w:r>
      <w:r w:rsidR="00256838">
        <w:rPr>
          <w:b/>
          <w:u w:val="single"/>
          <w:lang w:val="en-GB"/>
        </w:rPr>
        <w:t>Sunday</w:t>
      </w:r>
      <w:r w:rsidR="00476A6A" w:rsidRPr="00E401E5">
        <w:rPr>
          <w:b/>
          <w:u w:val="single"/>
          <w:lang w:val="en-GB"/>
        </w:rPr>
        <w:t>, 2359</w:t>
      </w:r>
      <w:r w:rsidR="008D0FEA">
        <w:rPr>
          <w:b/>
          <w:u w:val="single"/>
          <w:lang w:val="en-GB"/>
        </w:rPr>
        <w:t>h</w:t>
      </w:r>
      <w:r w:rsidR="00985E07" w:rsidRPr="00E401E5">
        <w:rPr>
          <w:lang w:val="en-GB"/>
        </w:rPr>
        <w:t xml:space="preserve">. </w:t>
      </w:r>
    </w:p>
    <w:p w14:paraId="757ED6DF" w14:textId="0FB76FD2" w:rsidR="004F3ADE" w:rsidRDefault="004F3ADE" w:rsidP="005B367D">
      <w:pPr>
        <w:rPr>
          <w:rFonts w:ascii="Arial" w:hAnsi="Arial" w:cs="Arial"/>
          <w:b/>
          <w:bCs/>
          <w:sz w:val="28"/>
          <w:lang w:val="en-GB"/>
        </w:rPr>
      </w:pPr>
    </w:p>
    <w:p w14:paraId="0B497301" w14:textId="77777777" w:rsidR="004723C3" w:rsidRPr="004723C3" w:rsidRDefault="004723C3" w:rsidP="005B367D">
      <w:pPr>
        <w:rPr>
          <w:rFonts w:ascii="Arial" w:hAnsi="Arial" w:cs="Arial"/>
          <w:b/>
          <w:bCs/>
          <w:sz w:val="28"/>
          <w:lang w:val="en-GB"/>
        </w:rPr>
      </w:pPr>
    </w:p>
    <w:p w14:paraId="484FA472" w14:textId="77777777" w:rsidR="004F3ADE" w:rsidRDefault="004F3ADE" w:rsidP="005B367D">
      <w:pPr>
        <w:rPr>
          <w:rFonts w:ascii="Arial" w:hAnsi="Arial" w:cs="Arial"/>
          <w:b/>
          <w:bCs/>
          <w:sz w:val="28"/>
        </w:rPr>
      </w:pPr>
    </w:p>
    <w:p w14:paraId="32B1E35C" w14:textId="74785B33" w:rsidR="005B367D" w:rsidRDefault="00671278" w:rsidP="005B367D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bCs/>
          <w:sz w:val="28"/>
        </w:rPr>
        <w:lastRenderedPageBreak/>
        <w:t xml:space="preserve">Appendix A: </w:t>
      </w:r>
      <w:r w:rsidR="005B367D">
        <w:rPr>
          <w:rFonts w:ascii="Arial" w:hAnsi="Arial" w:cs="Arial"/>
          <w:b/>
          <w:bCs/>
          <w:sz w:val="28"/>
        </w:rPr>
        <w:t>Rubrics</w:t>
      </w:r>
    </w:p>
    <w:p w14:paraId="6D6C06B4" w14:textId="77777777" w:rsidR="005B367D" w:rsidRPr="004078F3" w:rsidRDefault="005B367D" w:rsidP="005B367D">
      <w:pPr>
        <w:rPr>
          <w:rFonts w:ascii="Arial" w:hAnsi="Arial" w:cs="Arial"/>
          <w:b/>
          <w:bCs/>
          <w:sz w:val="28"/>
        </w:rPr>
      </w:pPr>
    </w:p>
    <w:tbl>
      <w:tblPr>
        <w:tblW w:w="1133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5"/>
        <w:gridCol w:w="1890"/>
        <w:gridCol w:w="1890"/>
        <w:gridCol w:w="1890"/>
        <w:gridCol w:w="1890"/>
        <w:gridCol w:w="1890"/>
      </w:tblGrid>
      <w:tr w:rsidR="005B367D" w:rsidRPr="00982B3C" w14:paraId="4DD3F7E1" w14:textId="77777777" w:rsidTr="005B367D">
        <w:trPr>
          <w:trHeight w:val="189"/>
          <w:tblCellSpacing w:w="0" w:type="dxa"/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4A0FC4" w14:textId="77777777" w:rsidR="005B367D" w:rsidRPr="00982B3C" w:rsidRDefault="005B367D" w:rsidP="005B367D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</w:rPr>
              <w:br w:type="page"/>
            </w:r>
            <w:r w:rsidRPr="00982B3C">
              <w:rPr>
                <w:rFonts w:ascii="Arial" w:hAnsi="Arial" w:cs="Arial"/>
                <w:b/>
                <w:bCs/>
                <w:color w:val="000000" w:themeColor="text1"/>
              </w:rPr>
              <w:t>Element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BAD18" w14:textId="77777777" w:rsidR="005B367D" w:rsidRPr="00982B3C" w:rsidRDefault="005B367D" w:rsidP="005B367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82B3C">
              <w:rPr>
                <w:rFonts w:ascii="Arial" w:hAnsi="Arial" w:cs="Arial"/>
                <w:b/>
                <w:color w:val="000000" w:themeColor="text1"/>
              </w:rPr>
              <w:t>Grade 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3C31DB" w14:textId="77777777" w:rsidR="005B367D" w:rsidRPr="00982B3C" w:rsidRDefault="005B367D" w:rsidP="005B367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82B3C">
              <w:rPr>
                <w:rFonts w:ascii="Arial" w:hAnsi="Arial" w:cs="Arial"/>
                <w:b/>
                <w:color w:val="000000" w:themeColor="text1"/>
              </w:rPr>
              <w:t>Grade 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518AFB" w14:textId="77777777" w:rsidR="005B367D" w:rsidRPr="00982B3C" w:rsidRDefault="005B367D" w:rsidP="005B367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82B3C">
              <w:rPr>
                <w:rFonts w:ascii="Arial" w:hAnsi="Arial" w:cs="Arial"/>
                <w:b/>
                <w:color w:val="000000" w:themeColor="text1"/>
              </w:rPr>
              <w:t>Grade 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4D92A8" w14:textId="77777777" w:rsidR="005B367D" w:rsidRPr="00982B3C" w:rsidRDefault="005B367D" w:rsidP="005B367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82B3C">
              <w:rPr>
                <w:rFonts w:ascii="Arial" w:hAnsi="Arial" w:cs="Arial"/>
                <w:b/>
                <w:color w:val="000000" w:themeColor="text1"/>
              </w:rPr>
              <w:t>Grade 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FFF7D8" w14:textId="77777777" w:rsidR="005B367D" w:rsidRPr="00982B3C" w:rsidRDefault="005B367D" w:rsidP="005B367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Grade F</w:t>
            </w:r>
          </w:p>
        </w:tc>
      </w:tr>
      <w:tr w:rsidR="005B367D" w:rsidRPr="009260EB" w14:paraId="4A9F01D3" w14:textId="77777777" w:rsidTr="0065273E">
        <w:trPr>
          <w:trHeight w:val="27"/>
          <w:tblCellSpacing w:w="0" w:type="dxa"/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D9477B" w14:textId="1F89D1AF" w:rsidR="005B367D" w:rsidRPr="009260EB" w:rsidRDefault="005B367D" w:rsidP="005B367D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Usage of HTML and CSS </w:t>
            </w:r>
            <w:r w:rsidR="008450F4">
              <w:rPr>
                <w:rFonts w:ascii="Arial" w:hAnsi="Arial" w:cs="Arial"/>
                <w:b/>
                <w:bCs/>
                <w:color w:val="000000" w:themeColor="text1"/>
              </w:rPr>
              <w:t>(</w:t>
            </w:r>
            <w:r w:rsidR="00C54474">
              <w:rPr>
                <w:rFonts w:ascii="Arial" w:hAnsi="Arial" w:cs="Arial"/>
                <w:b/>
                <w:bCs/>
                <w:color w:val="000000" w:themeColor="text1"/>
              </w:rPr>
              <w:t>4</w:t>
            </w:r>
            <w:r w:rsidR="008450F4">
              <w:rPr>
                <w:rFonts w:ascii="Arial" w:hAnsi="Arial" w:cs="Arial"/>
                <w:b/>
                <w:bCs/>
                <w:color w:val="000000" w:themeColor="text1"/>
              </w:rPr>
              <w:t>0m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8243B" w14:textId="16BD3597" w:rsidR="005B367D" w:rsidRDefault="00C73D46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Correct and comprehensive set of </w:t>
            </w:r>
            <w:r w:rsidR="005B367D">
              <w:rPr>
                <w:rFonts w:ascii="Arial" w:hAnsi="Arial" w:cs="Arial"/>
                <w:color w:val="000000" w:themeColor="text1"/>
              </w:rPr>
              <w:t>HTML5 (semantic and structure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  <w:r w:rsidR="005B367D">
              <w:rPr>
                <w:rFonts w:ascii="Arial" w:hAnsi="Arial" w:cs="Arial"/>
                <w:color w:val="000000" w:themeColor="text1"/>
              </w:rPr>
              <w:t xml:space="preserve"> tags </w:t>
            </w:r>
            <w:r>
              <w:rPr>
                <w:rFonts w:ascii="Arial" w:hAnsi="Arial" w:cs="Arial"/>
                <w:color w:val="000000" w:themeColor="text1"/>
              </w:rPr>
              <w:t xml:space="preserve">used </w:t>
            </w:r>
            <w:r w:rsidR="005B367D">
              <w:rPr>
                <w:rFonts w:ascii="Arial" w:hAnsi="Arial" w:cs="Arial"/>
                <w:color w:val="000000" w:themeColor="text1"/>
              </w:rPr>
              <w:t>for all web content.</w:t>
            </w:r>
            <w:r w:rsidR="00BD396F">
              <w:rPr>
                <w:rFonts w:ascii="Arial" w:hAnsi="Arial" w:cs="Arial"/>
                <w:color w:val="000000" w:themeColor="text1"/>
              </w:rPr>
              <w:t xml:space="preserve"> Able to </w:t>
            </w:r>
            <w:r w:rsidR="00BD58DF">
              <w:rPr>
                <w:rFonts w:ascii="Arial" w:hAnsi="Arial" w:cs="Arial"/>
                <w:color w:val="000000" w:themeColor="text1"/>
              </w:rPr>
              <w:t>apply</w:t>
            </w:r>
            <w:r w:rsidR="00BD396F">
              <w:rPr>
                <w:rFonts w:ascii="Arial" w:hAnsi="Arial" w:cs="Arial"/>
                <w:color w:val="000000" w:themeColor="text1"/>
              </w:rPr>
              <w:t xml:space="preserve"> new tags/features</w:t>
            </w:r>
            <w:r w:rsidR="00BD58DF">
              <w:rPr>
                <w:rFonts w:ascii="Arial" w:hAnsi="Arial" w:cs="Arial"/>
                <w:color w:val="000000" w:themeColor="text1"/>
              </w:rPr>
              <w:t xml:space="preserve"> researched</w:t>
            </w:r>
            <w:r w:rsidR="00BD396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65273E">
              <w:rPr>
                <w:rFonts w:ascii="Arial" w:hAnsi="Arial" w:cs="Arial"/>
                <w:color w:val="000000" w:themeColor="text1"/>
              </w:rPr>
              <w:t xml:space="preserve">from internet </w:t>
            </w:r>
            <w:r w:rsidR="00BD396F">
              <w:rPr>
                <w:rFonts w:ascii="Arial" w:hAnsi="Arial" w:cs="Arial"/>
                <w:color w:val="000000" w:themeColor="text1"/>
              </w:rPr>
              <w:t>into web pages independently.</w:t>
            </w:r>
          </w:p>
          <w:p w14:paraId="359F0C5A" w14:textId="73BDA98F" w:rsidR="00C73D46" w:rsidRDefault="00C73D46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1172502" w14:textId="77777777" w:rsidR="00BD58DF" w:rsidRDefault="00BD58DF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EF60CB3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Good usage of CSS, appearance of pages looks professional with responsive layout and styling</w:t>
            </w:r>
          </w:p>
          <w:p w14:paraId="40522A6F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64B1FFC" w14:textId="31A9B59C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Can successfully make changes to web pages based on feedback given   independently</w:t>
            </w:r>
          </w:p>
          <w:p w14:paraId="4B16CE07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E3B6" w14:textId="43E41DD4" w:rsidR="00BD396F" w:rsidRDefault="00BD396F" w:rsidP="00BD396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Correct and comprehensive set of HTML5 (semantic and structure) tags used for all web content. Able to </w:t>
            </w:r>
            <w:r w:rsidR="0065273E">
              <w:rPr>
                <w:rFonts w:ascii="Arial" w:hAnsi="Arial" w:cs="Arial"/>
                <w:color w:val="000000" w:themeColor="text1"/>
              </w:rPr>
              <w:t>apply</w:t>
            </w:r>
            <w:r>
              <w:rPr>
                <w:rFonts w:ascii="Arial" w:hAnsi="Arial" w:cs="Arial"/>
                <w:color w:val="000000" w:themeColor="text1"/>
              </w:rPr>
              <w:t xml:space="preserve"> new tags/features </w:t>
            </w:r>
            <w:r w:rsidR="0065273E">
              <w:rPr>
                <w:rFonts w:ascii="Arial" w:hAnsi="Arial" w:cs="Arial"/>
                <w:color w:val="000000" w:themeColor="text1"/>
              </w:rPr>
              <w:t>from internet</w:t>
            </w:r>
            <w:r>
              <w:rPr>
                <w:rFonts w:ascii="Arial" w:hAnsi="Arial" w:cs="Arial"/>
                <w:color w:val="000000" w:themeColor="text1"/>
              </w:rPr>
              <w:t xml:space="preserve"> into web pages</w:t>
            </w:r>
          </w:p>
          <w:p w14:paraId="3F25917D" w14:textId="2CE178BD" w:rsidR="00C73D46" w:rsidRDefault="00BD396F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with minimal guidance. </w:t>
            </w:r>
          </w:p>
          <w:p w14:paraId="2222E67D" w14:textId="2FF11131" w:rsidR="00C73D46" w:rsidRDefault="00C73D46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C556AFC" w14:textId="77777777" w:rsidR="00C73D46" w:rsidRDefault="00C73D46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A7D33DC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Good usage of CSS, appearance of pages looks professional with good layout and styling</w:t>
            </w:r>
          </w:p>
          <w:p w14:paraId="503B3731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BDAF492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6BBDE17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Can successfully make changes to web pages based on feedback given with minimum guidance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04DB" w14:textId="6736D892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Correct usage of HTML (</w:t>
            </w:r>
            <w:r w:rsidR="0065273E">
              <w:rPr>
                <w:rFonts w:ascii="Arial" w:hAnsi="Arial" w:cs="Arial"/>
                <w:color w:val="000000" w:themeColor="text1"/>
              </w:rPr>
              <w:t xml:space="preserve">semantic and </w:t>
            </w:r>
            <w:r>
              <w:rPr>
                <w:rFonts w:ascii="Arial" w:hAnsi="Arial" w:cs="Arial"/>
                <w:color w:val="000000" w:themeColor="text1"/>
              </w:rPr>
              <w:t>structu</w:t>
            </w:r>
            <w:r w:rsidR="0065273E">
              <w:rPr>
                <w:rFonts w:ascii="Arial" w:hAnsi="Arial" w:cs="Arial"/>
                <w:color w:val="000000" w:themeColor="text1"/>
              </w:rPr>
              <w:t>re)</w:t>
            </w:r>
            <w:r>
              <w:rPr>
                <w:rFonts w:ascii="Arial" w:hAnsi="Arial" w:cs="Arial"/>
                <w:color w:val="000000" w:themeColor="text1"/>
              </w:rPr>
              <w:t xml:space="preserve"> tags for all web content.</w:t>
            </w:r>
          </w:p>
          <w:p w14:paraId="4C7AF9A2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4C79EE9" w14:textId="7A39D974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8583672" w14:textId="0B2D7E45" w:rsidR="00C73D46" w:rsidRDefault="00C73D46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B51E226" w14:textId="2006F339" w:rsidR="00C73D46" w:rsidRDefault="00C73D46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5AD9AE9" w14:textId="301CC83E" w:rsidR="0065273E" w:rsidRDefault="0065273E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B3AC611" w14:textId="78CD6851" w:rsidR="0065273E" w:rsidRDefault="0065273E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B27EC13" w14:textId="45989076" w:rsidR="0065273E" w:rsidRDefault="0065273E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8EAC694" w14:textId="3ED62960" w:rsidR="0065273E" w:rsidRDefault="0065273E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BD39AC9" w14:textId="77777777" w:rsidR="00C73D46" w:rsidRDefault="00C73D46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928177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Good usage of CSS, content is well formatted with organized layout</w:t>
            </w:r>
          </w:p>
          <w:p w14:paraId="32188992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2626401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3A35C85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3A61B0D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668BB41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Can successfully make some changes to web pages based on feedback given with guidance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9E48" w14:textId="4EF547A4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Correct usage of HTML (structure</w:t>
            </w:r>
            <w:r w:rsidR="0065273E">
              <w:rPr>
                <w:rFonts w:ascii="Arial" w:hAnsi="Arial" w:cs="Arial"/>
                <w:color w:val="000000" w:themeColor="text1"/>
              </w:rPr>
              <w:t>)</w:t>
            </w:r>
            <w:r>
              <w:rPr>
                <w:rFonts w:ascii="Arial" w:hAnsi="Arial" w:cs="Arial"/>
                <w:color w:val="000000" w:themeColor="text1"/>
              </w:rPr>
              <w:t xml:space="preserve"> tags for most of the web content.</w:t>
            </w:r>
          </w:p>
          <w:p w14:paraId="1F98F8C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A8C2B0E" w14:textId="53A9ED7C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9087DEC" w14:textId="15D39257" w:rsidR="00C73D46" w:rsidRDefault="00C73D46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0A1D1A5" w14:textId="0AF49012" w:rsidR="00C73D46" w:rsidRDefault="00C73D46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347B005" w14:textId="50389378" w:rsidR="00C73D46" w:rsidRDefault="00C73D46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57E52C3" w14:textId="31D0C8B9" w:rsidR="00C73D46" w:rsidRDefault="00C73D46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1B13A73" w14:textId="771C0E10" w:rsidR="0065273E" w:rsidRDefault="0065273E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A54762D" w14:textId="65464149" w:rsidR="0065273E" w:rsidRDefault="0065273E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3437C6A" w14:textId="077485C3" w:rsidR="0065273E" w:rsidRDefault="0065273E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C3C3587" w14:textId="77777777" w:rsidR="0065273E" w:rsidRDefault="0065273E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E5C863C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Make use of CSS to do some formatting and simple layout</w:t>
            </w:r>
          </w:p>
          <w:p w14:paraId="3E9696F2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229922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FD91D56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595D88B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0A14A9B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6B7C466" w14:textId="09F48E09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Can suggest   possible way to make changes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in order to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meet requirement base on feedback given </w:t>
            </w:r>
            <w:r w:rsidR="00C73D46">
              <w:rPr>
                <w:rFonts w:ascii="Arial" w:hAnsi="Arial" w:cs="Arial"/>
                <w:color w:val="000000" w:themeColor="text1"/>
              </w:rPr>
              <w:t xml:space="preserve">with </w:t>
            </w:r>
            <w:r>
              <w:rPr>
                <w:rFonts w:ascii="Arial" w:hAnsi="Arial" w:cs="Arial"/>
                <w:color w:val="000000" w:themeColor="text1"/>
              </w:rPr>
              <w:t>prompts and guidance</w:t>
            </w:r>
          </w:p>
          <w:p w14:paraId="22F6375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AB6374F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B74B3B5" w14:textId="73BC4D88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9F75272" w14:textId="77777777" w:rsidR="00783923" w:rsidRDefault="00783923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41FB9A3" w14:textId="6180843A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A5D8894" w14:textId="77777777" w:rsidR="0065273E" w:rsidRDefault="0065273E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021564A" w14:textId="2FF391B9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E2A3170" w14:textId="77777777" w:rsidR="00BD58DF" w:rsidRDefault="00BD58DF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9F837F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286D11F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911716C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09EF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Poor usage of tags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e.g.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only use &lt;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br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&gt; instead of &lt;p&gt; to structure paragraph. Usage of obsolete html code copied from internet.</w:t>
            </w:r>
          </w:p>
          <w:p w14:paraId="203EFD87" w14:textId="32CA4096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41C8473" w14:textId="2511EDF8" w:rsidR="0065273E" w:rsidRDefault="0065273E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BE313CB" w14:textId="117B1E47" w:rsidR="0065273E" w:rsidRDefault="0065273E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B4540DE" w14:textId="6AD64B87" w:rsidR="0065273E" w:rsidRDefault="0065273E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0CD589C" w14:textId="77777777" w:rsidR="0065273E" w:rsidRDefault="0065273E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B90E682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Does not know how to write CSS rules without guidance</w:t>
            </w:r>
          </w:p>
          <w:p w14:paraId="70E7C11F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62FDC2F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DE7A8A7" w14:textId="77777777" w:rsidR="00C73D46" w:rsidRDefault="00C73D46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BBDF211" w14:textId="77777777" w:rsidR="00C73D46" w:rsidRDefault="00C73D46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5E8AF70" w14:textId="79AA8E00" w:rsidR="00C73D46" w:rsidRPr="009260EB" w:rsidRDefault="00C73D46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Cannot suggest possible way to make changes to web pages base on feedback given.</w:t>
            </w:r>
          </w:p>
        </w:tc>
      </w:tr>
      <w:tr w:rsidR="005B367D" w:rsidRPr="009260EB" w14:paraId="71C4EDF3" w14:textId="77777777" w:rsidTr="005B367D">
        <w:trPr>
          <w:trHeight w:val="562"/>
          <w:tblCellSpacing w:w="0" w:type="dxa"/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15E6F3" w14:textId="114F15ED" w:rsidR="005B367D" w:rsidRDefault="00C54474" w:rsidP="005B367D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Usage of JavaScript and other a</w:t>
            </w:r>
            <w:r w:rsidR="0021367A">
              <w:rPr>
                <w:rFonts w:ascii="Arial" w:hAnsi="Arial" w:cs="Arial"/>
                <w:b/>
                <w:bCs/>
                <w:color w:val="000000" w:themeColor="text1"/>
              </w:rPr>
              <w:t xml:space="preserve">dvanced features </w:t>
            </w:r>
            <w:r w:rsidR="005B367D">
              <w:rPr>
                <w:rFonts w:ascii="Arial" w:hAnsi="Arial" w:cs="Arial"/>
                <w:b/>
                <w:bCs/>
                <w:color w:val="000000" w:themeColor="text1"/>
              </w:rPr>
              <w:t>(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  <w:r w:rsidR="009777C6">
              <w:rPr>
                <w:rFonts w:ascii="Arial" w:hAnsi="Arial" w:cs="Arial"/>
                <w:b/>
                <w:bCs/>
                <w:color w:val="000000" w:themeColor="text1"/>
              </w:rPr>
              <w:t>0m</w:t>
            </w:r>
            <w:r w:rsidR="005B367D">
              <w:rPr>
                <w:rFonts w:ascii="Arial" w:hAnsi="Arial" w:cs="Arial"/>
                <w:b/>
                <w:bCs/>
                <w:color w:val="000000" w:themeColor="text1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D650" w14:textId="101DFCAB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Apply </w:t>
            </w:r>
            <w:r w:rsidR="0021367A">
              <w:rPr>
                <w:rFonts w:ascii="Arial" w:hAnsi="Arial" w:cs="Arial"/>
                <w:color w:val="000000" w:themeColor="text1"/>
              </w:rPr>
              <w:t>any other web technology</w:t>
            </w:r>
            <w:r>
              <w:rPr>
                <w:rFonts w:ascii="Arial" w:hAnsi="Arial" w:cs="Arial"/>
                <w:color w:val="000000" w:themeColor="text1"/>
              </w:rPr>
              <w:t xml:space="preserve"> appropriately and effectively </w:t>
            </w:r>
            <w:r w:rsidR="0021367A">
              <w:rPr>
                <w:rFonts w:ascii="Arial" w:hAnsi="Arial" w:cs="Arial"/>
                <w:color w:val="000000" w:themeColor="text1"/>
              </w:rPr>
              <w:t>to</w:t>
            </w:r>
            <w:r>
              <w:rPr>
                <w:rFonts w:ascii="Arial" w:hAnsi="Arial" w:cs="Arial"/>
                <w:color w:val="000000" w:themeColor="text1"/>
              </w:rPr>
              <w:t xml:space="preserve"> enhance the usability and functionality of the web application to address user’s needs.</w:t>
            </w:r>
          </w:p>
          <w:p w14:paraId="59B3D64E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331518A" w14:textId="245F8FF0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Can explain usage of </w:t>
            </w:r>
            <w:r w:rsidR="0021367A">
              <w:rPr>
                <w:rFonts w:ascii="Arial" w:hAnsi="Arial" w:cs="Arial"/>
                <w:color w:val="000000" w:themeColor="text1"/>
              </w:rPr>
              <w:t xml:space="preserve">other web technology </w:t>
            </w:r>
            <w:r>
              <w:rPr>
                <w:rFonts w:ascii="Arial" w:hAnsi="Arial" w:cs="Arial"/>
                <w:color w:val="000000" w:themeColor="text1"/>
              </w:rPr>
              <w:t xml:space="preserve">clearly and able to modify code independently to cater for feedbacks </w:t>
            </w:r>
          </w:p>
          <w:p w14:paraId="761207DA" w14:textId="12B0268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AC2B71E" w14:textId="77777777" w:rsidR="0030050E" w:rsidRDefault="0030050E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CC4258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BE0F5F9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3F4E" w14:textId="5B35B631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Apply </w:t>
            </w:r>
            <w:r w:rsidR="00366848">
              <w:rPr>
                <w:rFonts w:ascii="Arial" w:hAnsi="Arial" w:cs="Arial"/>
                <w:color w:val="000000" w:themeColor="text1"/>
              </w:rPr>
              <w:t xml:space="preserve">any other web technology </w:t>
            </w:r>
            <w:r>
              <w:rPr>
                <w:rFonts w:ascii="Arial" w:hAnsi="Arial" w:cs="Arial"/>
                <w:color w:val="000000" w:themeColor="text1"/>
              </w:rPr>
              <w:t xml:space="preserve">appropriately </w:t>
            </w:r>
            <w:r w:rsidR="00366848">
              <w:rPr>
                <w:rFonts w:ascii="Arial" w:hAnsi="Arial" w:cs="Arial"/>
                <w:color w:val="000000" w:themeColor="text1"/>
              </w:rPr>
              <w:t>to</w:t>
            </w:r>
            <w:r>
              <w:rPr>
                <w:rFonts w:ascii="Arial" w:hAnsi="Arial" w:cs="Arial"/>
                <w:color w:val="000000" w:themeColor="text1"/>
              </w:rPr>
              <w:t xml:space="preserve">   enhance the usability and functionality of the web application.</w:t>
            </w:r>
          </w:p>
          <w:p w14:paraId="6168D818" w14:textId="369B57A8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E36FC6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E7CAAE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FB4D9A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80D9F14" w14:textId="0121C1A2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Can explain usage of </w:t>
            </w:r>
            <w:r w:rsidR="008813D6">
              <w:rPr>
                <w:rFonts w:ascii="Arial" w:hAnsi="Arial" w:cs="Arial"/>
                <w:color w:val="000000" w:themeColor="text1"/>
              </w:rPr>
              <w:t xml:space="preserve">other web technology </w:t>
            </w:r>
            <w:r>
              <w:rPr>
                <w:rFonts w:ascii="Arial" w:hAnsi="Arial" w:cs="Arial"/>
                <w:color w:val="000000" w:themeColor="text1"/>
              </w:rPr>
              <w:t>clearly and able to modify code with minimum guidance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6E79" w14:textId="1875552D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Apply </w:t>
            </w:r>
            <w:r w:rsidR="00366848">
              <w:rPr>
                <w:rFonts w:ascii="Arial" w:hAnsi="Arial" w:cs="Arial"/>
                <w:color w:val="000000" w:themeColor="text1"/>
              </w:rPr>
              <w:t>a</w:t>
            </w:r>
            <w:r w:rsidR="006C21C1">
              <w:rPr>
                <w:rFonts w:ascii="Arial" w:hAnsi="Arial" w:cs="Arial"/>
                <w:color w:val="000000" w:themeColor="text1"/>
              </w:rPr>
              <w:t>ny</w:t>
            </w:r>
            <w:r w:rsidR="0036684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6C21C1">
              <w:rPr>
                <w:rFonts w:ascii="Arial" w:hAnsi="Arial" w:cs="Arial"/>
                <w:color w:val="000000" w:themeColor="text1"/>
              </w:rPr>
              <w:t xml:space="preserve">other </w:t>
            </w:r>
            <w:r w:rsidR="00366848">
              <w:rPr>
                <w:rFonts w:ascii="Arial" w:hAnsi="Arial" w:cs="Arial"/>
                <w:color w:val="000000" w:themeColor="text1"/>
              </w:rPr>
              <w:t xml:space="preserve">web technology </w:t>
            </w:r>
            <w:r>
              <w:rPr>
                <w:rFonts w:ascii="Arial" w:hAnsi="Arial" w:cs="Arial"/>
                <w:color w:val="000000" w:themeColor="text1"/>
              </w:rPr>
              <w:t>successfully with at least one user define</w:t>
            </w:r>
            <w:r w:rsidR="00322FC6">
              <w:rPr>
                <w:rFonts w:ascii="Arial" w:hAnsi="Arial" w:cs="Arial"/>
                <w:color w:val="000000" w:themeColor="text1"/>
              </w:rPr>
              <w:t>d</w:t>
            </w:r>
            <w:r>
              <w:rPr>
                <w:rFonts w:ascii="Arial" w:hAnsi="Arial" w:cs="Arial"/>
                <w:color w:val="000000" w:themeColor="text1"/>
              </w:rPr>
              <w:t xml:space="preserve"> function. </w:t>
            </w:r>
          </w:p>
          <w:p w14:paraId="5546F83D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EAE25A9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19E794A5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43E4605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41123F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09E18D1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5EE362C" w14:textId="76A3463F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Can explain usage of </w:t>
            </w:r>
            <w:r w:rsidR="008813D6">
              <w:rPr>
                <w:rFonts w:ascii="Arial" w:hAnsi="Arial" w:cs="Arial"/>
                <w:color w:val="000000" w:themeColor="text1"/>
              </w:rPr>
              <w:t xml:space="preserve">other web technology </w:t>
            </w:r>
            <w:r>
              <w:rPr>
                <w:rFonts w:ascii="Arial" w:hAnsi="Arial" w:cs="Arial"/>
                <w:color w:val="000000" w:themeColor="text1"/>
              </w:rPr>
              <w:t>and do minimum changes with guidance when required</w:t>
            </w:r>
          </w:p>
          <w:p w14:paraId="3EA10209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FB1F" w14:textId="0EFF54A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Demonstrate how to apply </w:t>
            </w:r>
            <w:r w:rsidR="008813D6">
              <w:rPr>
                <w:rFonts w:ascii="Arial" w:hAnsi="Arial" w:cs="Arial"/>
                <w:color w:val="000000" w:themeColor="text1"/>
              </w:rPr>
              <w:t xml:space="preserve">basic </w:t>
            </w:r>
            <w:r>
              <w:rPr>
                <w:rFonts w:ascii="Arial" w:hAnsi="Arial" w:cs="Arial"/>
                <w:color w:val="000000" w:themeColor="text1"/>
              </w:rPr>
              <w:t>JavaScript in Web page.</w:t>
            </w:r>
          </w:p>
          <w:p w14:paraId="15C9A4A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3BEBD69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775531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B0078A2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C20C761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08D96B3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2DB2F4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55342B5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6331803" w14:textId="0888B530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Can explain how the code works</w:t>
            </w:r>
            <w:r w:rsidR="009D41DF">
              <w:rPr>
                <w:rFonts w:ascii="Arial" w:hAnsi="Arial" w:cs="Arial"/>
                <w:color w:val="000000" w:themeColor="text1"/>
              </w:rPr>
              <w:t xml:space="preserve">, but unable to </w:t>
            </w:r>
            <w:r w:rsidR="003B018A">
              <w:rPr>
                <w:rFonts w:ascii="Arial" w:hAnsi="Arial" w:cs="Arial"/>
                <w:color w:val="000000" w:themeColor="text1"/>
              </w:rPr>
              <w:t xml:space="preserve">make any changes without </w:t>
            </w:r>
            <w:r w:rsidR="00903FDA">
              <w:rPr>
                <w:rFonts w:ascii="Arial" w:hAnsi="Arial" w:cs="Arial"/>
                <w:color w:val="000000" w:themeColor="text1"/>
              </w:rPr>
              <w:t xml:space="preserve">much </w:t>
            </w:r>
            <w:r w:rsidR="003B018A">
              <w:rPr>
                <w:rFonts w:ascii="Arial" w:hAnsi="Arial" w:cs="Arial"/>
                <w:color w:val="000000" w:themeColor="text1"/>
              </w:rPr>
              <w:t>guidance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99ED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Does not know how to insert </w:t>
            </w:r>
            <w:r w:rsidR="008813D6">
              <w:rPr>
                <w:rFonts w:ascii="Arial" w:hAnsi="Arial" w:cs="Arial"/>
                <w:color w:val="000000" w:themeColor="text1"/>
              </w:rPr>
              <w:t xml:space="preserve">basic </w:t>
            </w:r>
            <w:r>
              <w:rPr>
                <w:rFonts w:ascii="Arial" w:hAnsi="Arial" w:cs="Arial"/>
                <w:color w:val="000000" w:themeColor="text1"/>
              </w:rPr>
              <w:t>JavaScript appropriately</w:t>
            </w:r>
          </w:p>
          <w:p w14:paraId="5D22DB44" w14:textId="77777777" w:rsidR="00B646DB" w:rsidRDefault="00B646DB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EDE1D1C" w14:textId="77777777" w:rsidR="00B646DB" w:rsidRDefault="00B646DB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0872046" w14:textId="77777777" w:rsidR="00B646DB" w:rsidRDefault="00B646DB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6424317" w14:textId="77777777" w:rsidR="00B646DB" w:rsidRDefault="00B646DB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06068D4" w14:textId="77777777" w:rsidR="00B646DB" w:rsidRDefault="00B646DB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077EA70" w14:textId="77777777" w:rsidR="00B646DB" w:rsidRDefault="00B646DB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2D76EE2" w14:textId="77777777" w:rsidR="00B646DB" w:rsidRDefault="00B646DB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5A011DA" w14:textId="77777777" w:rsidR="00B646DB" w:rsidRDefault="00B646DB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12CE11D" w14:textId="4C04E86F" w:rsidR="00B646DB" w:rsidRPr="009260EB" w:rsidRDefault="00E91FE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Cannot </w:t>
            </w:r>
            <w:r w:rsidR="00B646DB">
              <w:rPr>
                <w:rFonts w:ascii="Arial" w:hAnsi="Arial" w:cs="Arial"/>
                <w:color w:val="000000" w:themeColor="text1"/>
              </w:rPr>
              <w:t>explain how the code works, unable to make any changes to</w:t>
            </w:r>
            <w:r>
              <w:rPr>
                <w:rFonts w:ascii="Arial" w:hAnsi="Arial" w:cs="Arial"/>
                <w:color w:val="000000" w:themeColor="text1"/>
              </w:rPr>
              <w:t xml:space="preserve"> the</w:t>
            </w:r>
            <w:r w:rsidR="00B646DB">
              <w:rPr>
                <w:rFonts w:ascii="Arial" w:hAnsi="Arial" w:cs="Arial"/>
                <w:color w:val="000000" w:themeColor="text1"/>
              </w:rPr>
              <w:t xml:space="preserve"> codes</w:t>
            </w:r>
            <w:r>
              <w:rPr>
                <w:rFonts w:ascii="Arial" w:hAnsi="Arial" w:cs="Arial"/>
                <w:color w:val="000000" w:themeColor="text1"/>
              </w:rPr>
              <w:t xml:space="preserve"> with much guidance</w:t>
            </w:r>
            <w:r w:rsidR="00B646DB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5B367D" w:rsidRPr="009260EB" w14:paraId="111F3204" w14:textId="77777777" w:rsidTr="005B367D">
        <w:trPr>
          <w:trHeight w:val="562"/>
          <w:tblCellSpacing w:w="0" w:type="dxa"/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4E4A18" w14:textId="2072A8E6" w:rsidR="005B367D" w:rsidRDefault="005B367D" w:rsidP="005B367D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</w:t>
            </w:r>
            <w:r w:rsidR="00C54474">
              <w:rPr>
                <w:rFonts w:ascii="Arial" w:hAnsi="Arial" w:cs="Arial"/>
                <w:b/>
                <w:bCs/>
                <w:color w:val="000000" w:themeColor="text1"/>
              </w:rPr>
              <w:t xml:space="preserve">ntent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and Quality of work (</w:t>
            </w:r>
            <w:r w:rsidR="00C54474">
              <w:rPr>
                <w:rFonts w:ascii="Arial" w:hAnsi="Arial" w:cs="Arial"/>
                <w:b/>
                <w:bCs/>
                <w:color w:val="000000" w:themeColor="text1"/>
              </w:rPr>
              <w:t>20</w:t>
            </w:r>
            <w:r w:rsidR="009777C6">
              <w:rPr>
                <w:rFonts w:ascii="Arial" w:hAnsi="Arial" w:cs="Arial"/>
                <w:b/>
                <w:bCs/>
                <w:color w:val="000000" w:themeColor="text1"/>
              </w:rPr>
              <w:t>m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)</w:t>
            </w:r>
          </w:p>
          <w:p w14:paraId="4D7D6C3C" w14:textId="77777777" w:rsidR="005B367D" w:rsidRDefault="005B367D" w:rsidP="005B367D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1AC1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Content shown effectively address users’ needs and of professional user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interface;</w:t>
            </w:r>
            <w:proofErr w:type="gramEnd"/>
          </w:p>
          <w:p w14:paraId="3545399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3BBF9A78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Interactive features are successfully implemented with high usability and desirability.</w:t>
            </w:r>
          </w:p>
          <w:p w14:paraId="4095B90C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AE8D7D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All features fully functioning.</w:t>
            </w:r>
          </w:p>
          <w:p w14:paraId="61ACAB0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829B1D6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2984279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ECBC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Content shown address users’ needs and of good user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interface;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6D98946D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1831947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D6D800C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Interactive features are successfully implemented.</w:t>
            </w:r>
          </w:p>
          <w:p w14:paraId="1CD64299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2C5B355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57DB638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2C4633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31F7C97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At least 80% of all features are fully functioning.</w:t>
            </w:r>
          </w:p>
          <w:p w14:paraId="79FB827F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339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Relevant content is available and of good readability.</w:t>
            </w:r>
          </w:p>
          <w:p w14:paraId="28298EE8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D5C2176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27C9B23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At least one interactive feature implemented is working.</w:t>
            </w:r>
          </w:p>
          <w:p w14:paraId="71585D7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60575B7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A81DA33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29CC5DE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At least 60% of all features are fully functioning.</w:t>
            </w:r>
          </w:p>
          <w:p w14:paraId="335FD2DB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E309" w14:textId="1D15E125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Relevant content is available and readable.</w:t>
            </w:r>
          </w:p>
          <w:p w14:paraId="6B6AFEB0" w14:textId="02B99343" w:rsidR="00B646DB" w:rsidRDefault="00B646DB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453256B" w14:textId="24CF3691" w:rsidR="00B646DB" w:rsidRDefault="00B646DB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C6D281A" w14:textId="42A8359A" w:rsidR="00B646DB" w:rsidRDefault="00B646DB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09908F6" w14:textId="36C68C55" w:rsidR="005B367D" w:rsidRDefault="00B646DB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 interactive features implemented.</w:t>
            </w:r>
          </w:p>
          <w:p w14:paraId="29F990B6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807D915" w14:textId="301FBC0B" w:rsidR="00B449A6" w:rsidRDefault="00B449A6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C7DBB6D" w14:textId="0E8C1EBD" w:rsidR="00B449A6" w:rsidRDefault="00B449A6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083FFD8" w14:textId="52FACA60" w:rsidR="00B449A6" w:rsidRDefault="00B449A6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A329498" w14:textId="77777777" w:rsidR="00B449A6" w:rsidRDefault="00B449A6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CAEA4A6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At least 30% of all features are fully functioning.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205D" w14:textId="07264B79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Content is not relevant with many broken links.</w:t>
            </w:r>
          </w:p>
          <w:p w14:paraId="632A237E" w14:textId="62A07E00" w:rsidR="00B646DB" w:rsidRDefault="00B646DB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20EAF0D" w14:textId="485E5286" w:rsidR="00B646DB" w:rsidRDefault="00B646DB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590BF7C" w14:textId="7D0EEBF5" w:rsidR="00B646DB" w:rsidRDefault="00B646DB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07F1622" w14:textId="7810C79B" w:rsidR="00B646DB" w:rsidRDefault="00B646DB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 interactive features implemented.</w:t>
            </w:r>
          </w:p>
          <w:p w14:paraId="69C8294B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EE5151D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567BE77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802DFA1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149FBD5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5681A11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Less than 30% of all features are fully functioning.</w:t>
            </w:r>
          </w:p>
          <w:p w14:paraId="7B66E436" w14:textId="77777777" w:rsidR="00C54474" w:rsidRDefault="00C54474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B2B7425" w14:textId="77777777" w:rsidR="00C54474" w:rsidRDefault="00C54474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E4ED3C6" w14:textId="1D135728" w:rsidR="00C54474" w:rsidRPr="009260EB" w:rsidRDefault="00C54474" w:rsidP="005B367D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5B367D" w:rsidRPr="009260EB" w14:paraId="1FFA5145" w14:textId="77777777" w:rsidTr="005B367D">
        <w:trPr>
          <w:trHeight w:val="562"/>
          <w:tblCellSpacing w:w="0" w:type="dxa"/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CE8A2F" w14:textId="2FABA6DA" w:rsidR="005B367D" w:rsidRDefault="00C54474" w:rsidP="005B367D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 xml:space="preserve">User </w:t>
            </w:r>
            <w:r w:rsidR="00C73A6F">
              <w:rPr>
                <w:rFonts w:ascii="Arial" w:hAnsi="Arial" w:cs="Arial"/>
                <w:b/>
                <w:bCs/>
                <w:color w:val="000000" w:themeColor="text1"/>
              </w:rPr>
              <w:t>Interface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Design </w:t>
            </w:r>
            <w:r w:rsidR="005B367D">
              <w:rPr>
                <w:rFonts w:ascii="Arial" w:hAnsi="Arial" w:cs="Arial"/>
                <w:b/>
                <w:bCs/>
                <w:color w:val="000000" w:themeColor="text1"/>
              </w:rPr>
              <w:t>(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20</w:t>
            </w:r>
            <w:r w:rsidR="009777C6">
              <w:rPr>
                <w:rFonts w:ascii="Arial" w:hAnsi="Arial" w:cs="Arial"/>
                <w:b/>
                <w:bCs/>
                <w:color w:val="000000" w:themeColor="text1"/>
              </w:rPr>
              <w:t>m</w:t>
            </w:r>
            <w:r w:rsidR="005B367D">
              <w:rPr>
                <w:rFonts w:ascii="Arial" w:hAnsi="Arial" w:cs="Arial"/>
                <w:b/>
                <w:bCs/>
                <w:color w:val="000000" w:themeColor="text1"/>
              </w:rPr>
              <w:t>)</w:t>
            </w:r>
          </w:p>
          <w:p w14:paraId="329818E6" w14:textId="77777777" w:rsidR="005B367D" w:rsidRDefault="005B367D" w:rsidP="005B367D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F1B8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5B367D">
              <w:rPr>
                <w:rFonts w:ascii="Arial" w:hAnsi="Arial" w:cs="Arial"/>
                <w:b/>
                <w:color w:val="000000" w:themeColor="text1"/>
              </w:rPr>
              <w:t>Navigation</w:t>
            </w:r>
            <w:r>
              <w:rPr>
                <w:rFonts w:ascii="Arial" w:hAnsi="Arial" w:cs="Arial"/>
                <w:color w:val="000000" w:themeColor="text1"/>
              </w:rPr>
              <w:t xml:space="preserve">: have an intuitive and informative global navigation; </w:t>
            </w:r>
            <w:r w:rsidRPr="00C7009A">
              <w:rPr>
                <w:rFonts w:ascii="Arial" w:hAnsi="Arial" w:cs="Arial"/>
                <w:color w:val="000000" w:themeColor="text1"/>
              </w:rPr>
              <w:t>users know the location where they are inside your website</w:t>
            </w:r>
            <w:r>
              <w:rPr>
                <w:rFonts w:ascii="Arial" w:hAnsi="Arial" w:cs="Arial"/>
                <w:color w:val="000000" w:themeColor="text1"/>
              </w:rPr>
              <w:t xml:space="preserve"> and can easily access resources available within. </w:t>
            </w:r>
          </w:p>
          <w:p w14:paraId="68E8E23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93BC8B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5B367D">
              <w:rPr>
                <w:rFonts w:ascii="Arial" w:hAnsi="Arial" w:cs="Arial"/>
                <w:b/>
                <w:color w:val="000000" w:themeColor="text1"/>
              </w:rPr>
              <w:t xml:space="preserve">Design and Layout: </w:t>
            </w:r>
            <w:r>
              <w:rPr>
                <w:rFonts w:ascii="Arial" w:hAnsi="Arial" w:cs="Arial"/>
                <w:color w:val="000000" w:themeColor="text1"/>
              </w:rPr>
              <w:t xml:space="preserve">consistent professional look and feel (including typography, color, icons/logo used) which intuitively express the purpose of the website; support responsive layout </w:t>
            </w:r>
          </w:p>
          <w:p w14:paraId="1590528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4F61442" w14:textId="77777777" w:rsidR="005B367D" w:rsidRDefault="00CB0E9C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Readability</w:t>
            </w:r>
            <w:r w:rsidR="005B367D" w:rsidRPr="005B367D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  <w:r w:rsidR="005B367D">
              <w:rPr>
                <w:rFonts w:ascii="Arial" w:hAnsi="Arial" w:cs="Arial"/>
                <w:color w:val="000000" w:themeColor="text1"/>
              </w:rPr>
              <w:t>high readability (</w:t>
            </w:r>
            <w:proofErr w:type="gramStart"/>
            <w:r w:rsidR="005B367D">
              <w:rPr>
                <w:rFonts w:ascii="Arial" w:hAnsi="Arial" w:cs="Arial"/>
                <w:color w:val="000000" w:themeColor="text1"/>
              </w:rPr>
              <w:t>e.g.</w:t>
            </w:r>
            <w:proofErr w:type="gramEnd"/>
            <w:r w:rsidR="005B367D">
              <w:rPr>
                <w:rFonts w:ascii="Arial" w:hAnsi="Arial" w:cs="Arial"/>
                <w:color w:val="000000" w:themeColor="text1"/>
              </w:rPr>
              <w:t xml:space="preserve"> good/resizable font size and </w:t>
            </w:r>
            <w:proofErr w:type="spellStart"/>
            <w:r w:rsidR="005B367D">
              <w:rPr>
                <w:rFonts w:ascii="Arial" w:hAnsi="Arial" w:cs="Arial"/>
                <w:color w:val="000000" w:themeColor="text1"/>
              </w:rPr>
              <w:t>colour</w:t>
            </w:r>
            <w:proofErr w:type="spellEnd"/>
            <w:r w:rsidR="005B367D">
              <w:rPr>
                <w:rFonts w:ascii="Arial" w:hAnsi="Arial" w:cs="Arial"/>
                <w:color w:val="000000" w:themeColor="text1"/>
              </w:rPr>
              <w:t xml:space="preserve"> consideration); intuitive interaction to access features available</w:t>
            </w:r>
            <w:r w:rsidR="00C54474">
              <w:rPr>
                <w:rFonts w:ascii="Arial" w:hAnsi="Arial" w:cs="Arial"/>
                <w:color w:val="000000" w:themeColor="text1"/>
              </w:rPr>
              <w:t>.</w:t>
            </w:r>
          </w:p>
          <w:p w14:paraId="5CB9C48D" w14:textId="7430889E" w:rsidR="00C54474" w:rsidRPr="009260EB" w:rsidRDefault="00C54474" w:rsidP="005B367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3D12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5B367D">
              <w:rPr>
                <w:rFonts w:ascii="Arial" w:hAnsi="Arial" w:cs="Arial"/>
                <w:b/>
                <w:color w:val="000000" w:themeColor="text1"/>
              </w:rPr>
              <w:t>Navigation</w:t>
            </w:r>
            <w:r>
              <w:rPr>
                <w:rFonts w:ascii="Arial" w:hAnsi="Arial" w:cs="Arial"/>
                <w:color w:val="000000" w:themeColor="text1"/>
              </w:rPr>
              <w:t xml:space="preserve">: have an informative global navigation; </w:t>
            </w:r>
            <w:r w:rsidRPr="00C7009A">
              <w:rPr>
                <w:rFonts w:ascii="Arial" w:hAnsi="Arial" w:cs="Arial"/>
                <w:color w:val="000000" w:themeColor="text1"/>
              </w:rPr>
              <w:t>users know the location where they are inside your website</w:t>
            </w:r>
            <w:r>
              <w:rPr>
                <w:rFonts w:ascii="Arial" w:hAnsi="Arial" w:cs="Arial"/>
                <w:color w:val="000000" w:themeColor="text1"/>
              </w:rPr>
              <w:t xml:space="preserve"> and can access resources available within. </w:t>
            </w:r>
          </w:p>
          <w:p w14:paraId="3351D24D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4FDA9FD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26F3CD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5B367D">
              <w:rPr>
                <w:rFonts w:ascii="Arial" w:hAnsi="Arial" w:cs="Arial"/>
                <w:b/>
                <w:color w:val="000000" w:themeColor="text1"/>
              </w:rPr>
              <w:t xml:space="preserve">Design and Layout: </w:t>
            </w:r>
            <w:r>
              <w:rPr>
                <w:rFonts w:ascii="Arial" w:hAnsi="Arial" w:cs="Arial"/>
                <w:color w:val="000000" w:themeColor="text1"/>
              </w:rPr>
              <w:t xml:space="preserve">consistent look and feel (including typography, color, icons/logo used) with good layout </w:t>
            </w:r>
          </w:p>
          <w:p w14:paraId="307D7CC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9282678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458BD6E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B681E2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4585A2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C87BB0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E1DBC4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5CBC782" w14:textId="12B9925C" w:rsidR="005B367D" w:rsidRDefault="00CB0E9C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Readability</w:t>
            </w:r>
            <w:r w:rsidR="005B367D" w:rsidRPr="005B367D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  <w:r w:rsidR="005B367D">
              <w:rPr>
                <w:rFonts w:ascii="Arial" w:hAnsi="Arial" w:cs="Arial"/>
                <w:color w:val="000000" w:themeColor="text1"/>
              </w:rPr>
              <w:t>high readability (</w:t>
            </w:r>
            <w:proofErr w:type="gramStart"/>
            <w:r w:rsidR="005B367D">
              <w:rPr>
                <w:rFonts w:ascii="Arial" w:hAnsi="Arial" w:cs="Arial"/>
                <w:color w:val="000000" w:themeColor="text1"/>
              </w:rPr>
              <w:t>e.g.</w:t>
            </w:r>
            <w:proofErr w:type="gramEnd"/>
            <w:r w:rsidR="005B367D">
              <w:rPr>
                <w:rFonts w:ascii="Arial" w:hAnsi="Arial" w:cs="Arial"/>
                <w:color w:val="000000" w:themeColor="text1"/>
              </w:rPr>
              <w:t xml:space="preserve"> good font size and </w:t>
            </w:r>
            <w:proofErr w:type="spellStart"/>
            <w:r w:rsidR="005B367D">
              <w:rPr>
                <w:rFonts w:ascii="Arial" w:hAnsi="Arial" w:cs="Arial"/>
                <w:color w:val="000000" w:themeColor="text1"/>
              </w:rPr>
              <w:t>colour</w:t>
            </w:r>
            <w:proofErr w:type="spellEnd"/>
            <w:r w:rsidR="005B367D">
              <w:rPr>
                <w:rFonts w:ascii="Arial" w:hAnsi="Arial" w:cs="Arial"/>
                <w:color w:val="000000" w:themeColor="text1"/>
              </w:rPr>
              <w:t xml:space="preserve"> consideration); intuitive interaction to access features available</w:t>
            </w:r>
            <w:r w:rsidR="00C54474">
              <w:rPr>
                <w:rFonts w:ascii="Arial" w:hAnsi="Arial" w:cs="Arial"/>
                <w:color w:val="000000" w:themeColor="text1"/>
              </w:rPr>
              <w:t>.</w:t>
            </w:r>
          </w:p>
          <w:p w14:paraId="45B17B0D" w14:textId="77777777" w:rsidR="005B367D" w:rsidRPr="009260EB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7DBC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5B367D">
              <w:rPr>
                <w:rFonts w:ascii="Arial" w:hAnsi="Arial" w:cs="Arial"/>
                <w:b/>
                <w:color w:val="000000" w:themeColor="text1"/>
              </w:rPr>
              <w:t>Navigation</w:t>
            </w:r>
            <w:r>
              <w:rPr>
                <w:rFonts w:ascii="Arial" w:hAnsi="Arial" w:cs="Arial"/>
                <w:color w:val="000000" w:themeColor="text1"/>
              </w:rPr>
              <w:t xml:space="preserve">: have a global navigation; users can access resources available within. </w:t>
            </w:r>
          </w:p>
          <w:p w14:paraId="2746713C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472DFC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5FF3B4B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B9284F6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F03AD9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B27DDC9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3745723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13FC1DE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5B367D">
              <w:rPr>
                <w:rFonts w:ascii="Arial" w:hAnsi="Arial" w:cs="Arial"/>
                <w:b/>
                <w:color w:val="000000" w:themeColor="text1"/>
              </w:rPr>
              <w:t xml:space="preserve">Design and Layout: </w:t>
            </w:r>
            <w:r>
              <w:rPr>
                <w:rFonts w:ascii="Arial" w:hAnsi="Arial" w:cs="Arial"/>
                <w:color w:val="000000" w:themeColor="text1"/>
              </w:rPr>
              <w:t>consistent look and feel (including typography, color, icons/logo used) with simple layout to categorize content</w:t>
            </w:r>
          </w:p>
          <w:p w14:paraId="75FD278E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BE35E7C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CAC841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154B71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A016298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2304EB1" w14:textId="77777777" w:rsidR="005B367D" w:rsidRPr="009260EB" w:rsidRDefault="00CB0E9C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Readability</w:t>
            </w:r>
            <w:r w:rsidR="005B367D" w:rsidRPr="005B367D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  <w:r w:rsidR="005B367D">
              <w:rPr>
                <w:rFonts w:ascii="Arial" w:hAnsi="Arial" w:cs="Arial"/>
                <w:color w:val="000000" w:themeColor="text1"/>
              </w:rPr>
              <w:t>most of the content are of good readability (</w:t>
            </w:r>
            <w:proofErr w:type="gramStart"/>
            <w:r w:rsidR="005B367D">
              <w:rPr>
                <w:rFonts w:ascii="Arial" w:hAnsi="Arial" w:cs="Arial"/>
                <w:color w:val="000000" w:themeColor="text1"/>
              </w:rPr>
              <w:t>e.g.</w:t>
            </w:r>
            <w:proofErr w:type="gramEnd"/>
            <w:r w:rsidR="005B367D">
              <w:rPr>
                <w:rFonts w:ascii="Arial" w:hAnsi="Arial" w:cs="Arial"/>
                <w:color w:val="000000" w:themeColor="text1"/>
              </w:rPr>
              <w:t xml:space="preserve"> good font size and </w:t>
            </w:r>
            <w:proofErr w:type="spellStart"/>
            <w:r w:rsidR="005B367D">
              <w:rPr>
                <w:rFonts w:ascii="Arial" w:hAnsi="Arial" w:cs="Arial"/>
                <w:color w:val="000000" w:themeColor="text1"/>
              </w:rPr>
              <w:t>colour</w:t>
            </w:r>
            <w:proofErr w:type="spellEnd"/>
            <w:r w:rsidR="005B367D">
              <w:rPr>
                <w:rFonts w:ascii="Arial" w:hAnsi="Arial" w:cs="Arial"/>
                <w:color w:val="000000" w:themeColor="text1"/>
              </w:rPr>
              <w:t xml:space="preserve"> consideration); with some interactive interaction features.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9E3E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5B367D">
              <w:rPr>
                <w:rFonts w:ascii="Arial" w:hAnsi="Arial" w:cs="Arial"/>
                <w:b/>
                <w:color w:val="000000" w:themeColor="text1"/>
              </w:rPr>
              <w:t>Navigation</w:t>
            </w:r>
            <w:r>
              <w:rPr>
                <w:rFonts w:ascii="Arial" w:hAnsi="Arial" w:cs="Arial"/>
                <w:color w:val="000000" w:themeColor="text1"/>
              </w:rPr>
              <w:t xml:space="preserve">: have a global navigation at least can be used to access important content available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in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the website </w:t>
            </w:r>
          </w:p>
          <w:p w14:paraId="608E5E01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0B94705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EE671E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9AD1BD1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110D381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C9A88E8" w14:textId="694109F1" w:rsidR="00322FC6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5B367D">
              <w:rPr>
                <w:rFonts w:ascii="Arial" w:hAnsi="Arial" w:cs="Arial"/>
                <w:b/>
                <w:color w:val="000000" w:themeColor="text1"/>
              </w:rPr>
              <w:t>Design and Layout:</w:t>
            </w:r>
            <w:r>
              <w:rPr>
                <w:rFonts w:ascii="Arial" w:hAnsi="Arial" w:cs="Arial"/>
                <w:color w:val="000000" w:themeColor="text1"/>
              </w:rPr>
              <w:t xml:space="preserve"> content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are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presented with some styling; </w:t>
            </w:r>
          </w:p>
          <w:p w14:paraId="1D8EC6A5" w14:textId="77E821AE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minimum layout consideration to ease reading.</w:t>
            </w:r>
          </w:p>
          <w:p w14:paraId="09676610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A84F64F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907D312" w14:textId="77777777" w:rsidR="000253C9" w:rsidRDefault="000253C9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CAAFCFF" w14:textId="77777777" w:rsidR="000253C9" w:rsidRDefault="000253C9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5EA0861" w14:textId="77777777" w:rsidR="000253C9" w:rsidRDefault="000253C9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5D9586B" w14:textId="77777777" w:rsidR="000253C9" w:rsidRDefault="000253C9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1972366" w14:textId="77777777" w:rsidR="000253C9" w:rsidRDefault="000253C9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EB0A903" w14:textId="77777777" w:rsidR="000253C9" w:rsidRDefault="000253C9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2C06BE9B" w14:textId="77777777" w:rsidR="000253C9" w:rsidRDefault="000253C9" w:rsidP="005B367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Readability</w:t>
            </w:r>
            <w:r w:rsidRPr="005B367D"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14:paraId="5EC3172D" w14:textId="5AB48939" w:rsidR="000253C9" w:rsidRPr="000253C9" w:rsidRDefault="000253C9" w:rsidP="005B367D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minimal styling and content are of poor readability.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0F5B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5B367D">
              <w:rPr>
                <w:rFonts w:ascii="Arial" w:hAnsi="Arial" w:cs="Arial"/>
                <w:b/>
                <w:color w:val="000000" w:themeColor="text1"/>
              </w:rPr>
              <w:t>Navigation</w:t>
            </w:r>
            <w:r>
              <w:rPr>
                <w:rFonts w:ascii="Arial" w:hAnsi="Arial" w:cs="Arial"/>
                <w:color w:val="000000" w:themeColor="text1"/>
              </w:rPr>
              <w:t>: Do not have a global navigation.</w:t>
            </w:r>
          </w:p>
          <w:p w14:paraId="7623197B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B95749A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FA70797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5DB2F47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4B1A7B5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E7BC0C4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C9EFC57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0A4366FB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6D268B3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10779BC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76D611E9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  <w:r w:rsidRPr="005B367D">
              <w:rPr>
                <w:rFonts w:ascii="Arial" w:hAnsi="Arial" w:cs="Arial"/>
                <w:b/>
                <w:color w:val="000000" w:themeColor="text1"/>
              </w:rPr>
              <w:t>Design and Layout:</w:t>
            </w:r>
            <w:r>
              <w:rPr>
                <w:rFonts w:ascii="Arial" w:hAnsi="Arial" w:cs="Arial"/>
                <w:color w:val="000000" w:themeColor="text1"/>
              </w:rPr>
              <w:t xml:space="preserve"> content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are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presented with no consideration of readability. No layout consideration.</w:t>
            </w:r>
          </w:p>
          <w:p w14:paraId="358EC663" w14:textId="77777777" w:rsidR="005B367D" w:rsidRDefault="005B367D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EF49F96" w14:textId="77777777" w:rsidR="000253C9" w:rsidRDefault="000253C9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5E118718" w14:textId="77777777" w:rsidR="000253C9" w:rsidRDefault="000253C9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6280C1C" w14:textId="77777777" w:rsidR="000253C9" w:rsidRDefault="000253C9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376FF1EB" w14:textId="77777777" w:rsidR="000253C9" w:rsidRDefault="000253C9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198627EC" w14:textId="77777777" w:rsidR="000253C9" w:rsidRDefault="000253C9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4B6A5E36" w14:textId="77777777" w:rsidR="000253C9" w:rsidRDefault="000253C9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FB6FAA9" w14:textId="77777777" w:rsidR="000253C9" w:rsidRDefault="000253C9" w:rsidP="005B367D">
            <w:pPr>
              <w:rPr>
                <w:rFonts w:ascii="Arial" w:hAnsi="Arial" w:cs="Arial"/>
                <w:color w:val="000000" w:themeColor="text1"/>
              </w:rPr>
            </w:pPr>
          </w:p>
          <w:p w14:paraId="63A330C5" w14:textId="77777777" w:rsidR="000253C9" w:rsidRDefault="000253C9" w:rsidP="005B367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Readability</w:t>
            </w:r>
            <w:r w:rsidRPr="005B367D"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14:paraId="7F9D9044" w14:textId="44D2727D" w:rsidR="000253C9" w:rsidRDefault="00831C7B" w:rsidP="005B367D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Elements are presented with </w:t>
            </w:r>
            <w:r w:rsidR="000253C9">
              <w:rPr>
                <w:rFonts w:ascii="Arial" w:hAnsi="Arial" w:cs="Arial"/>
                <w:bCs/>
                <w:color w:val="000000" w:themeColor="text1"/>
              </w:rPr>
              <w:t>no styling</w:t>
            </w:r>
            <w:r>
              <w:rPr>
                <w:rFonts w:ascii="Arial" w:hAnsi="Arial" w:cs="Arial"/>
                <w:bCs/>
                <w:color w:val="000000" w:themeColor="text1"/>
              </w:rPr>
              <w:t>,</w:t>
            </w:r>
            <w:r w:rsidR="000253C9">
              <w:rPr>
                <w:rFonts w:ascii="Arial" w:hAnsi="Arial" w:cs="Arial"/>
                <w:bCs/>
                <w:color w:val="000000" w:themeColor="text1"/>
              </w:rPr>
              <w:t xml:space="preserve"> and </w:t>
            </w:r>
            <w:r>
              <w:rPr>
                <w:rFonts w:ascii="Arial" w:hAnsi="Arial" w:cs="Arial"/>
                <w:bCs/>
                <w:color w:val="000000" w:themeColor="text1"/>
              </w:rPr>
              <w:t>with haphazard appearance.</w:t>
            </w:r>
          </w:p>
          <w:p w14:paraId="0D7A1813" w14:textId="64B49AA5" w:rsidR="000253C9" w:rsidRPr="000253C9" w:rsidRDefault="000253C9" w:rsidP="005B367D">
            <w:pPr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14:paraId="610C78AA" w14:textId="77777777" w:rsidR="00C9782A" w:rsidRDefault="00C9782A" w:rsidP="00514D09">
      <w:pPr>
        <w:jc w:val="center"/>
        <w:rPr>
          <w:rFonts w:ascii="Arial" w:hAnsi="Arial" w:cs="Arial"/>
          <w:b/>
          <w:bCs/>
          <w:sz w:val="28"/>
          <w:lang w:val="en-GB"/>
        </w:rPr>
      </w:pPr>
    </w:p>
    <w:sectPr w:rsidR="00C9782A" w:rsidSect="005D1129">
      <w:headerReference w:type="default" r:id="rId8"/>
      <w:footerReference w:type="default" r:id="rId9"/>
      <w:pgSz w:w="11906" w:h="16838" w:code="9"/>
      <w:pgMar w:top="1440" w:right="1274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8A049" w14:textId="77777777" w:rsidR="00903FDA" w:rsidRDefault="00903FDA">
      <w:r>
        <w:separator/>
      </w:r>
    </w:p>
  </w:endnote>
  <w:endnote w:type="continuationSeparator" w:id="0">
    <w:p w14:paraId="174519A9" w14:textId="77777777" w:rsidR="00903FDA" w:rsidRDefault="00903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A0DD" w14:textId="77777777" w:rsidR="00903FDA" w:rsidRDefault="00903FDA" w:rsidP="000C36A3">
    <w:pPr>
      <w:pStyle w:val="Footer"/>
      <w:tabs>
        <w:tab w:val="clear" w:pos="8306"/>
        <w:tab w:val="right" w:pos="9000"/>
      </w:tabs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DFF3B" w14:textId="77777777" w:rsidR="00903FDA" w:rsidRDefault="00903FDA">
      <w:r>
        <w:separator/>
      </w:r>
    </w:p>
  </w:footnote>
  <w:footnote w:type="continuationSeparator" w:id="0">
    <w:p w14:paraId="35D9DC5C" w14:textId="77777777" w:rsidR="00903FDA" w:rsidRDefault="00903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331D" w14:textId="1B747DA6" w:rsidR="00903FDA" w:rsidRDefault="00903FDA" w:rsidP="003A0B46">
    <w:pPr>
      <w:pStyle w:val="Header"/>
      <w:tabs>
        <w:tab w:val="clear" w:pos="4153"/>
        <w:tab w:val="clear" w:pos="8306"/>
        <w:tab w:val="right" w:pos="9026"/>
      </w:tabs>
    </w:pPr>
    <w:r>
      <w:t>Nanyang Polytechnic</w:t>
    </w:r>
    <w:r>
      <w:tab/>
    </w:r>
    <w:r w:rsidR="008D0FEA">
      <w:t>IT1152 / IT1552 / IT1652 / IT1852 / IT1952</w:t>
    </w:r>
  </w:p>
  <w:p w14:paraId="1847A931" w14:textId="48716A94" w:rsidR="00903FDA" w:rsidRDefault="00903FDA" w:rsidP="003A0B46">
    <w:pPr>
      <w:pStyle w:val="Header"/>
      <w:tabs>
        <w:tab w:val="clear" w:pos="4153"/>
        <w:tab w:val="clear" w:pos="8306"/>
        <w:tab w:val="right" w:pos="9026"/>
      </w:tabs>
    </w:pPr>
    <w:r>
      <w:t>School of Information Technology</w:t>
    </w:r>
    <w:r>
      <w:tab/>
    </w:r>
    <w:r w:rsidR="008D0FEA">
      <w:t>Web Development</w:t>
    </w:r>
    <w:r>
      <w:t xml:space="preserve"> (AY202</w:t>
    </w:r>
    <w:r w:rsidR="00721C4E">
      <w:t>2</w:t>
    </w:r>
    <w:r>
      <w:t xml:space="preserve"> S1)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BC0"/>
    <w:multiLevelType w:val="hybridMultilevel"/>
    <w:tmpl w:val="955683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F1AFF"/>
    <w:multiLevelType w:val="hybridMultilevel"/>
    <w:tmpl w:val="BFDE3E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65D46"/>
    <w:multiLevelType w:val="hybridMultilevel"/>
    <w:tmpl w:val="12B85D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01DB"/>
    <w:multiLevelType w:val="hybridMultilevel"/>
    <w:tmpl w:val="C29C6B2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27E2A"/>
    <w:multiLevelType w:val="hybridMultilevel"/>
    <w:tmpl w:val="CC6270A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D15BDB"/>
    <w:multiLevelType w:val="hybridMultilevel"/>
    <w:tmpl w:val="79D45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2E4437"/>
    <w:multiLevelType w:val="multilevel"/>
    <w:tmpl w:val="CB2037B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E5270A"/>
    <w:multiLevelType w:val="hybridMultilevel"/>
    <w:tmpl w:val="66E86B4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6A179A"/>
    <w:multiLevelType w:val="hybridMultilevel"/>
    <w:tmpl w:val="62F4B9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76BBE"/>
    <w:multiLevelType w:val="hybridMultilevel"/>
    <w:tmpl w:val="E4041C7A"/>
    <w:lvl w:ilvl="0" w:tplc="FB5CB5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56659"/>
    <w:multiLevelType w:val="hybridMultilevel"/>
    <w:tmpl w:val="A712E6B0"/>
    <w:lvl w:ilvl="0" w:tplc="ED404940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2355A8"/>
    <w:multiLevelType w:val="hybridMultilevel"/>
    <w:tmpl w:val="9F3096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3B59CF"/>
    <w:multiLevelType w:val="hybridMultilevel"/>
    <w:tmpl w:val="64A81D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A64AD"/>
    <w:multiLevelType w:val="hybridMultilevel"/>
    <w:tmpl w:val="93885480"/>
    <w:lvl w:ilvl="0" w:tplc="C2663CB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711729A"/>
    <w:multiLevelType w:val="hybridMultilevel"/>
    <w:tmpl w:val="8A76761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0201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7C72C4D"/>
    <w:multiLevelType w:val="hybridMultilevel"/>
    <w:tmpl w:val="78E43D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03607"/>
    <w:multiLevelType w:val="hybridMultilevel"/>
    <w:tmpl w:val="64D8512C"/>
    <w:lvl w:ilvl="0" w:tplc="37949596">
      <w:start w:val="1"/>
      <w:numFmt w:val="lowerLetter"/>
      <w:lvlText w:val="%1."/>
      <w:lvlJc w:val="left"/>
      <w:pPr>
        <w:ind w:left="1437" w:hanging="87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2B750DE"/>
    <w:multiLevelType w:val="multilevel"/>
    <w:tmpl w:val="91B68A6A"/>
    <w:lvl w:ilvl="0">
      <w:start w:val="1"/>
      <w:numFmt w:val="decimal"/>
      <w:lvlText w:val="%1."/>
      <w:lvlJc w:val="left"/>
      <w:pPr>
        <w:ind w:left="-351" w:hanging="360"/>
      </w:p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77" w:hanging="1800"/>
      </w:pPr>
      <w:rPr>
        <w:rFonts w:hint="default"/>
      </w:rPr>
    </w:lvl>
  </w:abstractNum>
  <w:abstractNum w:abstractNumId="19" w15:restartNumberingAfterBreak="0">
    <w:nsid w:val="33AE5700"/>
    <w:multiLevelType w:val="hybridMultilevel"/>
    <w:tmpl w:val="EDEE71C8"/>
    <w:lvl w:ilvl="0" w:tplc="F08CEB10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1753AF"/>
    <w:multiLevelType w:val="hybridMultilevel"/>
    <w:tmpl w:val="6FF0A2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338CB"/>
    <w:multiLevelType w:val="hybridMultilevel"/>
    <w:tmpl w:val="F59CF0DA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667852"/>
    <w:multiLevelType w:val="hybridMultilevel"/>
    <w:tmpl w:val="53F0755C"/>
    <w:lvl w:ilvl="0" w:tplc="F08CEB10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954177"/>
    <w:multiLevelType w:val="hybridMultilevel"/>
    <w:tmpl w:val="4B1A89A6"/>
    <w:lvl w:ilvl="0" w:tplc="4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4" w15:restartNumberingAfterBreak="0">
    <w:nsid w:val="5017598B"/>
    <w:multiLevelType w:val="hybridMultilevel"/>
    <w:tmpl w:val="EB36F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B05D0"/>
    <w:multiLevelType w:val="multilevel"/>
    <w:tmpl w:val="01FEA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65427B"/>
    <w:multiLevelType w:val="hybridMultilevel"/>
    <w:tmpl w:val="78D4E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BB576C"/>
    <w:multiLevelType w:val="hybridMultilevel"/>
    <w:tmpl w:val="C430FC20"/>
    <w:lvl w:ilvl="0" w:tplc="A04E49C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5C6BE3"/>
    <w:multiLevelType w:val="hybridMultilevel"/>
    <w:tmpl w:val="530C74D0"/>
    <w:lvl w:ilvl="0" w:tplc="FB5CB5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D007C"/>
    <w:multiLevelType w:val="multilevel"/>
    <w:tmpl w:val="EE085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A357A47"/>
    <w:multiLevelType w:val="hybridMultilevel"/>
    <w:tmpl w:val="3E3E32F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B26E0F"/>
    <w:multiLevelType w:val="hybridMultilevel"/>
    <w:tmpl w:val="9B8E37D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0B1C5D"/>
    <w:multiLevelType w:val="hybridMultilevel"/>
    <w:tmpl w:val="EA9AC24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4F54B1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0A1485"/>
    <w:multiLevelType w:val="hybridMultilevel"/>
    <w:tmpl w:val="C9E28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F6FA8"/>
    <w:multiLevelType w:val="hybridMultilevel"/>
    <w:tmpl w:val="B19C5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80708D"/>
    <w:multiLevelType w:val="hybridMultilevel"/>
    <w:tmpl w:val="3CAAC9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6"/>
  </w:num>
  <w:num w:numId="4">
    <w:abstractNumId w:val="24"/>
  </w:num>
  <w:num w:numId="5">
    <w:abstractNumId w:val="35"/>
  </w:num>
  <w:num w:numId="6">
    <w:abstractNumId w:val="1"/>
  </w:num>
  <w:num w:numId="7">
    <w:abstractNumId w:val="10"/>
  </w:num>
  <w:num w:numId="8">
    <w:abstractNumId w:val="3"/>
  </w:num>
  <w:num w:numId="9">
    <w:abstractNumId w:val="4"/>
  </w:num>
  <w:num w:numId="10">
    <w:abstractNumId w:val="12"/>
  </w:num>
  <w:num w:numId="11">
    <w:abstractNumId w:val="21"/>
  </w:num>
  <w:num w:numId="12">
    <w:abstractNumId w:val="27"/>
  </w:num>
  <w:num w:numId="13">
    <w:abstractNumId w:val="17"/>
  </w:num>
  <w:num w:numId="14">
    <w:abstractNumId w:val="23"/>
  </w:num>
  <w:num w:numId="15">
    <w:abstractNumId w:val="14"/>
  </w:num>
  <w:num w:numId="16">
    <w:abstractNumId w:val="31"/>
  </w:num>
  <w:num w:numId="17">
    <w:abstractNumId w:val="16"/>
  </w:num>
  <w:num w:numId="18">
    <w:abstractNumId w:val="9"/>
  </w:num>
  <w:num w:numId="19">
    <w:abstractNumId w:val="28"/>
  </w:num>
  <w:num w:numId="20">
    <w:abstractNumId w:val="2"/>
  </w:num>
  <w:num w:numId="21">
    <w:abstractNumId w:val="29"/>
  </w:num>
  <w:num w:numId="22">
    <w:abstractNumId w:val="33"/>
  </w:num>
  <w:num w:numId="23">
    <w:abstractNumId w:val="15"/>
  </w:num>
  <w:num w:numId="24">
    <w:abstractNumId w:val="25"/>
  </w:num>
  <w:num w:numId="25">
    <w:abstractNumId w:val="20"/>
  </w:num>
  <w:num w:numId="26">
    <w:abstractNumId w:val="8"/>
  </w:num>
  <w:num w:numId="27">
    <w:abstractNumId w:val="34"/>
  </w:num>
  <w:num w:numId="28">
    <w:abstractNumId w:val="32"/>
  </w:num>
  <w:num w:numId="29">
    <w:abstractNumId w:val="7"/>
  </w:num>
  <w:num w:numId="30">
    <w:abstractNumId w:val="30"/>
  </w:num>
  <w:num w:numId="31">
    <w:abstractNumId w:val="18"/>
  </w:num>
  <w:num w:numId="32">
    <w:abstractNumId w:val="19"/>
  </w:num>
  <w:num w:numId="33">
    <w:abstractNumId w:val="22"/>
  </w:num>
  <w:num w:numId="34">
    <w:abstractNumId w:val="36"/>
  </w:num>
  <w:num w:numId="35">
    <w:abstractNumId w:val="11"/>
  </w:num>
  <w:num w:numId="36">
    <w:abstractNumId w:val="13"/>
  </w:num>
  <w:num w:numId="37">
    <w:abstractNumId w:val="6"/>
  </w:num>
  <w:num w:numId="38">
    <w:abstractNumId w:val="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6625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XmlVersion" w:val="Empty"/>
  </w:docVars>
  <w:rsids>
    <w:rsidRoot w:val="00DA0296"/>
    <w:rsid w:val="00004D1A"/>
    <w:rsid w:val="00004DC1"/>
    <w:rsid w:val="00011AB6"/>
    <w:rsid w:val="0002204B"/>
    <w:rsid w:val="00023668"/>
    <w:rsid w:val="00023803"/>
    <w:rsid w:val="000253C9"/>
    <w:rsid w:val="00027679"/>
    <w:rsid w:val="000327F6"/>
    <w:rsid w:val="000406B6"/>
    <w:rsid w:val="0004186A"/>
    <w:rsid w:val="0004694B"/>
    <w:rsid w:val="00060D4C"/>
    <w:rsid w:val="000627E2"/>
    <w:rsid w:val="00062F3C"/>
    <w:rsid w:val="0006540D"/>
    <w:rsid w:val="00065D6B"/>
    <w:rsid w:val="00066F6B"/>
    <w:rsid w:val="0007475E"/>
    <w:rsid w:val="0007685A"/>
    <w:rsid w:val="00077719"/>
    <w:rsid w:val="00083F2C"/>
    <w:rsid w:val="00086C67"/>
    <w:rsid w:val="00095395"/>
    <w:rsid w:val="000A186C"/>
    <w:rsid w:val="000A3229"/>
    <w:rsid w:val="000A7ABF"/>
    <w:rsid w:val="000B2DFD"/>
    <w:rsid w:val="000B4479"/>
    <w:rsid w:val="000B6780"/>
    <w:rsid w:val="000B6B11"/>
    <w:rsid w:val="000B74E6"/>
    <w:rsid w:val="000C36A3"/>
    <w:rsid w:val="000C4AC3"/>
    <w:rsid w:val="000E0B3D"/>
    <w:rsid w:val="000E2DC9"/>
    <w:rsid w:val="000E351D"/>
    <w:rsid w:val="000E4A90"/>
    <w:rsid w:val="000F0540"/>
    <w:rsid w:val="000F4FEF"/>
    <w:rsid w:val="000F7527"/>
    <w:rsid w:val="000F7C52"/>
    <w:rsid w:val="00115BC7"/>
    <w:rsid w:val="0011674B"/>
    <w:rsid w:val="00120471"/>
    <w:rsid w:val="0012775A"/>
    <w:rsid w:val="001306F5"/>
    <w:rsid w:val="00134175"/>
    <w:rsid w:val="00135483"/>
    <w:rsid w:val="001354D0"/>
    <w:rsid w:val="0013570A"/>
    <w:rsid w:val="0014123F"/>
    <w:rsid w:val="00142863"/>
    <w:rsid w:val="001506C5"/>
    <w:rsid w:val="0015190C"/>
    <w:rsid w:val="00152F2E"/>
    <w:rsid w:val="00155E64"/>
    <w:rsid w:val="00160B52"/>
    <w:rsid w:val="00160FB3"/>
    <w:rsid w:val="00171D8B"/>
    <w:rsid w:val="00173CF2"/>
    <w:rsid w:val="00177F1C"/>
    <w:rsid w:val="00180B10"/>
    <w:rsid w:val="001841BF"/>
    <w:rsid w:val="0018651A"/>
    <w:rsid w:val="00187A9F"/>
    <w:rsid w:val="0019151A"/>
    <w:rsid w:val="00194EFB"/>
    <w:rsid w:val="001A1B7B"/>
    <w:rsid w:val="001A2211"/>
    <w:rsid w:val="001A338A"/>
    <w:rsid w:val="001A4C7B"/>
    <w:rsid w:val="001B0016"/>
    <w:rsid w:val="001B18BA"/>
    <w:rsid w:val="001B1A25"/>
    <w:rsid w:val="001B284D"/>
    <w:rsid w:val="001B2AE7"/>
    <w:rsid w:val="001B3A3B"/>
    <w:rsid w:val="001B40CB"/>
    <w:rsid w:val="001C0088"/>
    <w:rsid w:val="001D0012"/>
    <w:rsid w:val="001D3AC3"/>
    <w:rsid w:val="001D6354"/>
    <w:rsid w:val="001E3144"/>
    <w:rsid w:val="001E5001"/>
    <w:rsid w:val="001F1B50"/>
    <w:rsid w:val="001F1CD0"/>
    <w:rsid w:val="00204518"/>
    <w:rsid w:val="00206FEF"/>
    <w:rsid w:val="00207072"/>
    <w:rsid w:val="00210AE6"/>
    <w:rsid w:val="0021367A"/>
    <w:rsid w:val="00216113"/>
    <w:rsid w:val="002170CF"/>
    <w:rsid w:val="00224ED2"/>
    <w:rsid w:val="0022595B"/>
    <w:rsid w:val="002267E2"/>
    <w:rsid w:val="0022696C"/>
    <w:rsid w:val="00237A1E"/>
    <w:rsid w:val="00241026"/>
    <w:rsid w:val="00247037"/>
    <w:rsid w:val="002562A3"/>
    <w:rsid w:val="00256838"/>
    <w:rsid w:val="00270014"/>
    <w:rsid w:val="0027744F"/>
    <w:rsid w:val="00282055"/>
    <w:rsid w:val="00283A38"/>
    <w:rsid w:val="002849B6"/>
    <w:rsid w:val="00286A1C"/>
    <w:rsid w:val="00293E57"/>
    <w:rsid w:val="002A08A9"/>
    <w:rsid w:val="002A0B89"/>
    <w:rsid w:val="002A1FAE"/>
    <w:rsid w:val="002A3C01"/>
    <w:rsid w:val="002A6820"/>
    <w:rsid w:val="002A7C1F"/>
    <w:rsid w:val="002B0E2A"/>
    <w:rsid w:val="002B47B9"/>
    <w:rsid w:val="002B6168"/>
    <w:rsid w:val="002B7423"/>
    <w:rsid w:val="002C1689"/>
    <w:rsid w:val="002C2CDB"/>
    <w:rsid w:val="002C7425"/>
    <w:rsid w:val="002D29DF"/>
    <w:rsid w:val="002D6067"/>
    <w:rsid w:val="002E26A8"/>
    <w:rsid w:val="002E29D3"/>
    <w:rsid w:val="002E37FD"/>
    <w:rsid w:val="002E45DF"/>
    <w:rsid w:val="002F19B1"/>
    <w:rsid w:val="002F3DFF"/>
    <w:rsid w:val="0030007B"/>
    <w:rsid w:val="0030050E"/>
    <w:rsid w:val="0030174A"/>
    <w:rsid w:val="0030366D"/>
    <w:rsid w:val="0031515D"/>
    <w:rsid w:val="00315A29"/>
    <w:rsid w:val="00316433"/>
    <w:rsid w:val="00322FC6"/>
    <w:rsid w:val="003230E3"/>
    <w:rsid w:val="00323627"/>
    <w:rsid w:val="003271E4"/>
    <w:rsid w:val="00331090"/>
    <w:rsid w:val="003332BE"/>
    <w:rsid w:val="00333C87"/>
    <w:rsid w:val="0034134A"/>
    <w:rsid w:val="00343478"/>
    <w:rsid w:val="003443D6"/>
    <w:rsid w:val="00344806"/>
    <w:rsid w:val="00347ECF"/>
    <w:rsid w:val="00355113"/>
    <w:rsid w:val="003567AB"/>
    <w:rsid w:val="00357D8C"/>
    <w:rsid w:val="00361DF9"/>
    <w:rsid w:val="00362737"/>
    <w:rsid w:val="00363AB2"/>
    <w:rsid w:val="00365716"/>
    <w:rsid w:val="00365CE6"/>
    <w:rsid w:val="00366848"/>
    <w:rsid w:val="00366EFE"/>
    <w:rsid w:val="00367357"/>
    <w:rsid w:val="00371C5A"/>
    <w:rsid w:val="003728AD"/>
    <w:rsid w:val="003746DB"/>
    <w:rsid w:val="00374710"/>
    <w:rsid w:val="003774A6"/>
    <w:rsid w:val="00385389"/>
    <w:rsid w:val="00392862"/>
    <w:rsid w:val="0039636A"/>
    <w:rsid w:val="003A0B46"/>
    <w:rsid w:val="003A231F"/>
    <w:rsid w:val="003A6324"/>
    <w:rsid w:val="003A6CF2"/>
    <w:rsid w:val="003A722F"/>
    <w:rsid w:val="003A7E76"/>
    <w:rsid w:val="003B018A"/>
    <w:rsid w:val="003B2DFC"/>
    <w:rsid w:val="003B3819"/>
    <w:rsid w:val="003B6412"/>
    <w:rsid w:val="003C4981"/>
    <w:rsid w:val="003C69FE"/>
    <w:rsid w:val="003D2698"/>
    <w:rsid w:val="003D4E9F"/>
    <w:rsid w:val="003E3BB2"/>
    <w:rsid w:val="003E657F"/>
    <w:rsid w:val="003E65F0"/>
    <w:rsid w:val="003F113B"/>
    <w:rsid w:val="003F208C"/>
    <w:rsid w:val="003F3007"/>
    <w:rsid w:val="003F5FB5"/>
    <w:rsid w:val="00400385"/>
    <w:rsid w:val="00400E39"/>
    <w:rsid w:val="00405A28"/>
    <w:rsid w:val="00412F7C"/>
    <w:rsid w:val="00413D12"/>
    <w:rsid w:val="004151ED"/>
    <w:rsid w:val="004178FD"/>
    <w:rsid w:val="00425CEC"/>
    <w:rsid w:val="00427E54"/>
    <w:rsid w:val="00433C18"/>
    <w:rsid w:val="004400FD"/>
    <w:rsid w:val="00443868"/>
    <w:rsid w:val="004439BF"/>
    <w:rsid w:val="00443E3C"/>
    <w:rsid w:val="00450939"/>
    <w:rsid w:val="00450CFE"/>
    <w:rsid w:val="00451AFA"/>
    <w:rsid w:val="00452D86"/>
    <w:rsid w:val="00455C58"/>
    <w:rsid w:val="00456F27"/>
    <w:rsid w:val="00467DBA"/>
    <w:rsid w:val="004723C3"/>
    <w:rsid w:val="0047293A"/>
    <w:rsid w:val="00473F6E"/>
    <w:rsid w:val="00476A6A"/>
    <w:rsid w:val="004806F6"/>
    <w:rsid w:val="00482295"/>
    <w:rsid w:val="004870EC"/>
    <w:rsid w:val="0049749A"/>
    <w:rsid w:val="004A1611"/>
    <w:rsid w:val="004A1B88"/>
    <w:rsid w:val="004A7F81"/>
    <w:rsid w:val="004B086F"/>
    <w:rsid w:val="004B69C6"/>
    <w:rsid w:val="004B7051"/>
    <w:rsid w:val="004C05B8"/>
    <w:rsid w:val="004C167B"/>
    <w:rsid w:val="004C1E40"/>
    <w:rsid w:val="004C3E36"/>
    <w:rsid w:val="004C60C7"/>
    <w:rsid w:val="004D1AEA"/>
    <w:rsid w:val="004D45DF"/>
    <w:rsid w:val="004D6F7C"/>
    <w:rsid w:val="004E731D"/>
    <w:rsid w:val="004F3ADE"/>
    <w:rsid w:val="005004CC"/>
    <w:rsid w:val="005036B0"/>
    <w:rsid w:val="005065DC"/>
    <w:rsid w:val="005066E2"/>
    <w:rsid w:val="00507146"/>
    <w:rsid w:val="00507C16"/>
    <w:rsid w:val="0051042C"/>
    <w:rsid w:val="00511DF8"/>
    <w:rsid w:val="00514D09"/>
    <w:rsid w:val="00515B86"/>
    <w:rsid w:val="00515F1E"/>
    <w:rsid w:val="0052393A"/>
    <w:rsid w:val="005251FB"/>
    <w:rsid w:val="00537F10"/>
    <w:rsid w:val="00540AE5"/>
    <w:rsid w:val="0054138B"/>
    <w:rsid w:val="005414AC"/>
    <w:rsid w:val="00543329"/>
    <w:rsid w:val="005454FF"/>
    <w:rsid w:val="00545E66"/>
    <w:rsid w:val="00561965"/>
    <w:rsid w:val="00563361"/>
    <w:rsid w:val="0056616C"/>
    <w:rsid w:val="00572282"/>
    <w:rsid w:val="0057357F"/>
    <w:rsid w:val="00573A80"/>
    <w:rsid w:val="00577C0E"/>
    <w:rsid w:val="0058047B"/>
    <w:rsid w:val="00585B01"/>
    <w:rsid w:val="005908E2"/>
    <w:rsid w:val="00592FB0"/>
    <w:rsid w:val="005B367D"/>
    <w:rsid w:val="005B3B3C"/>
    <w:rsid w:val="005B3DD1"/>
    <w:rsid w:val="005B46ED"/>
    <w:rsid w:val="005C0C81"/>
    <w:rsid w:val="005C2438"/>
    <w:rsid w:val="005C508C"/>
    <w:rsid w:val="005C5387"/>
    <w:rsid w:val="005C76C2"/>
    <w:rsid w:val="005D1129"/>
    <w:rsid w:val="005D1F86"/>
    <w:rsid w:val="005E035C"/>
    <w:rsid w:val="005E1F86"/>
    <w:rsid w:val="005E2F98"/>
    <w:rsid w:val="005E4ED8"/>
    <w:rsid w:val="005F1D57"/>
    <w:rsid w:val="005F5EFA"/>
    <w:rsid w:val="00601F5F"/>
    <w:rsid w:val="0060227A"/>
    <w:rsid w:val="00603170"/>
    <w:rsid w:val="00604D94"/>
    <w:rsid w:val="0060657A"/>
    <w:rsid w:val="00611424"/>
    <w:rsid w:val="00616662"/>
    <w:rsid w:val="00617A69"/>
    <w:rsid w:val="006203C3"/>
    <w:rsid w:val="0062130C"/>
    <w:rsid w:val="006227B3"/>
    <w:rsid w:val="00626494"/>
    <w:rsid w:val="0063477F"/>
    <w:rsid w:val="006353C4"/>
    <w:rsid w:val="0064073B"/>
    <w:rsid w:val="00645517"/>
    <w:rsid w:val="00646943"/>
    <w:rsid w:val="0065057A"/>
    <w:rsid w:val="0065273E"/>
    <w:rsid w:val="0065605D"/>
    <w:rsid w:val="00661016"/>
    <w:rsid w:val="006618E8"/>
    <w:rsid w:val="0066763C"/>
    <w:rsid w:val="00670F3A"/>
    <w:rsid w:val="00671278"/>
    <w:rsid w:val="006812E2"/>
    <w:rsid w:val="0068302E"/>
    <w:rsid w:val="00685223"/>
    <w:rsid w:val="00686625"/>
    <w:rsid w:val="0069389A"/>
    <w:rsid w:val="006970FB"/>
    <w:rsid w:val="00697E02"/>
    <w:rsid w:val="006A4F9A"/>
    <w:rsid w:val="006A5362"/>
    <w:rsid w:val="006A71E5"/>
    <w:rsid w:val="006B09A1"/>
    <w:rsid w:val="006B2AEE"/>
    <w:rsid w:val="006B5507"/>
    <w:rsid w:val="006C0419"/>
    <w:rsid w:val="006C0C53"/>
    <w:rsid w:val="006C1486"/>
    <w:rsid w:val="006C21C1"/>
    <w:rsid w:val="006C63FF"/>
    <w:rsid w:val="006D2037"/>
    <w:rsid w:val="006D4F65"/>
    <w:rsid w:val="006D7A35"/>
    <w:rsid w:val="006D7F81"/>
    <w:rsid w:val="006F43BE"/>
    <w:rsid w:val="006F7B9D"/>
    <w:rsid w:val="0070116A"/>
    <w:rsid w:val="00710C23"/>
    <w:rsid w:val="007130CF"/>
    <w:rsid w:val="007201E9"/>
    <w:rsid w:val="00721C4E"/>
    <w:rsid w:val="007240B5"/>
    <w:rsid w:val="0072783A"/>
    <w:rsid w:val="00732FEB"/>
    <w:rsid w:val="00734371"/>
    <w:rsid w:val="00736199"/>
    <w:rsid w:val="0073641B"/>
    <w:rsid w:val="00740AF9"/>
    <w:rsid w:val="00746282"/>
    <w:rsid w:val="0075355B"/>
    <w:rsid w:val="00753641"/>
    <w:rsid w:val="007551ED"/>
    <w:rsid w:val="007567A7"/>
    <w:rsid w:val="007624AD"/>
    <w:rsid w:val="007629D0"/>
    <w:rsid w:val="0076624A"/>
    <w:rsid w:val="007664A4"/>
    <w:rsid w:val="00772FF9"/>
    <w:rsid w:val="00775692"/>
    <w:rsid w:val="00783923"/>
    <w:rsid w:val="00795593"/>
    <w:rsid w:val="007A04F5"/>
    <w:rsid w:val="007A43F6"/>
    <w:rsid w:val="007A6FE9"/>
    <w:rsid w:val="007B06D5"/>
    <w:rsid w:val="007B1FB6"/>
    <w:rsid w:val="007B4871"/>
    <w:rsid w:val="007B655C"/>
    <w:rsid w:val="007C3BA3"/>
    <w:rsid w:val="007C479E"/>
    <w:rsid w:val="007C7187"/>
    <w:rsid w:val="007D1256"/>
    <w:rsid w:val="007E3222"/>
    <w:rsid w:val="007E3C21"/>
    <w:rsid w:val="007F3F4E"/>
    <w:rsid w:val="008048CD"/>
    <w:rsid w:val="00811A0F"/>
    <w:rsid w:val="00816707"/>
    <w:rsid w:val="00824927"/>
    <w:rsid w:val="00830EFC"/>
    <w:rsid w:val="00831C7B"/>
    <w:rsid w:val="00832010"/>
    <w:rsid w:val="00832BA5"/>
    <w:rsid w:val="0083544D"/>
    <w:rsid w:val="00840A13"/>
    <w:rsid w:val="00844161"/>
    <w:rsid w:val="008450F4"/>
    <w:rsid w:val="00845130"/>
    <w:rsid w:val="008459BE"/>
    <w:rsid w:val="00850375"/>
    <w:rsid w:val="00853C42"/>
    <w:rsid w:val="00855B20"/>
    <w:rsid w:val="00855C29"/>
    <w:rsid w:val="008724CC"/>
    <w:rsid w:val="00872AD3"/>
    <w:rsid w:val="00873D84"/>
    <w:rsid w:val="00875D63"/>
    <w:rsid w:val="00877136"/>
    <w:rsid w:val="008813D6"/>
    <w:rsid w:val="00884CC1"/>
    <w:rsid w:val="00890979"/>
    <w:rsid w:val="00891A2F"/>
    <w:rsid w:val="00896809"/>
    <w:rsid w:val="00897EED"/>
    <w:rsid w:val="008A6B5F"/>
    <w:rsid w:val="008B1B88"/>
    <w:rsid w:val="008B54D2"/>
    <w:rsid w:val="008C27BF"/>
    <w:rsid w:val="008C28ED"/>
    <w:rsid w:val="008C3C55"/>
    <w:rsid w:val="008C4FC8"/>
    <w:rsid w:val="008C6762"/>
    <w:rsid w:val="008D0FEA"/>
    <w:rsid w:val="008D1A93"/>
    <w:rsid w:val="008D2F21"/>
    <w:rsid w:val="008D68FB"/>
    <w:rsid w:val="008E15AD"/>
    <w:rsid w:val="008E7D51"/>
    <w:rsid w:val="008F5A75"/>
    <w:rsid w:val="00903FDA"/>
    <w:rsid w:val="009102BB"/>
    <w:rsid w:val="009115D2"/>
    <w:rsid w:val="00920D9D"/>
    <w:rsid w:val="00922BA8"/>
    <w:rsid w:val="009231D7"/>
    <w:rsid w:val="00924AB6"/>
    <w:rsid w:val="009269C6"/>
    <w:rsid w:val="009378B6"/>
    <w:rsid w:val="00941422"/>
    <w:rsid w:val="00943C24"/>
    <w:rsid w:val="00945672"/>
    <w:rsid w:val="00945ACF"/>
    <w:rsid w:val="00952A13"/>
    <w:rsid w:val="00952D39"/>
    <w:rsid w:val="00956D59"/>
    <w:rsid w:val="009617BF"/>
    <w:rsid w:val="0096593E"/>
    <w:rsid w:val="00972A61"/>
    <w:rsid w:val="00973C84"/>
    <w:rsid w:val="00975640"/>
    <w:rsid w:val="0097686B"/>
    <w:rsid w:val="009777C6"/>
    <w:rsid w:val="00983070"/>
    <w:rsid w:val="00985E07"/>
    <w:rsid w:val="00986118"/>
    <w:rsid w:val="00987F31"/>
    <w:rsid w:val="00993671"/>
    <w:rsid w:val="009A0AB8"/>
    <w:rsid w:val="009A283A"/>
    <w:rsid w:val="009A3D10"/>
    <w:rsid w:val="009A4CC5"/>
    <w:rsid w:val="009A4DA0"/>
    <w:rsid w:val="009A7F58"/>
    <w:rsid w:val="009B62C1"/>
    <w:rsid w:val="009C04B0"/>
    <w:rsid w:val="009C0CAC"/>
    <w:rsid w:val="009C5AF5"/>
    <w:rsid w:val="009C65A8"/>
    <w:rsid w:val="009D23DB"/>
    <w:rsid w:val="009D41DF"/>
    <w:rsid w:val="009D5EFC"/>
    <w:rsid w:val="009E2020"/>
    <w:rsid w:val="009F4DDB"/>
    <w:rsid w:val="00A00F52"/>
    <w:rsid w:val="00A1581D"/>
    <w:rsid w:val="00A17747"/>
    <w:rsid w:val="00A30881"/>
    <w:rsid w:val="00A351DF"/>
    <w:rsid w:val="00A35C96"/>
    <w:rsid w:val="00A4027C"/>
    <w:rsid w:val="00A435E7"/>
    <w:rsid w:val="00A43F2E"/>
    <w:rsid w:val="00A4535A"/>
    <w:rsid w:val="00A45EF2"/>
    <w:rsid w:val="00A4763E"/>
    <w:rsid w:val="00A51AE2"/>
    <w:rsid w:val="00A53C39"/>
    <w:rsid w:val="00A548E3"/>
    <w:rsid w:val="00A6327E"/>
    <w:rsid w:val="00A72A5D"/>
    <w:rsid w:val="00A81223"/>
    <w:rsid w:val="00A82267"/>
    <w:rsid w:val="00A8264F"/>
    <w:rsid w:val="00A87F26"/>
    <w:rsid w:val="00A92D07"/>
    <w:rsid w:val="00A973CB"/>
    <w:rsid w:val="00AA2718"/>
    <w:rsid w:val="00AA31D2"/>
    <w:rsid w:val="00AA56B9"/>
    <w:rsid w:val="00AB1912"/>
    <w:rsid w:val="00AB4D0D"/>
    <w:rsid w:val="00AB574E"/>
    <w:rsid w:val="00AC0884"/>
    <w:rsid w:val="00AC1F0D"/>
    <w:rsid w:val="00AC4705"/>
    <w:rsid w:val="00AC7F22"/>
    <w:rsid w:val="00AD0865"/>
    <w:rsid w:val="00AD1D53"/>
    <w:rsid w:val="00AD4E19"/>
    <w:rsid w:val="00AD5356"/>
    <w:rsid w:val="00AD56C4"/>
    <w:rsid w:val="00AE2557"/>
    <w:rsid w:val="00AE5812"/>
    <w:rsid w:val="00AE6C3D"/>
    <w:rsid w:val="00B015AA"/>
    <w:rsid w:val="00B05950"/>
    <w:rsid w:val="00B06B77"/>
    <w:rsid w:val="00B142F5"/>
    <w:rsid w:val="00B14D06"/>
    <w:rsid w:val="00B26289"/>
    <w:rsid w:val="00B26A9A"/>
    <w:rsid w:val="00B27210"/>
    <w:rsid w:val="00B27299"/>
    <w:rsid w:val="00B30052"/>
    <w:rsid w:val="00B31B8D"/>
    <w:rsid w:val="00B33CCA"/>
    <w:rsid w:val="00B33DAD"/>
    <w:rsid w:val="00B36134"/>
    <w:rsid w:val="00B362AF"/>
    <w:rsid w:val="00B41329"/>
    <w:rsid w:val="00B449A6"/>
    <w:rsid w:val="00B462DC"/>
    <w:rsid w:val="00B4784C"/>
    <w:rsid w:val="00B5185A"/>
    <w:rsid w:val="00B55706"/>
    <w:rsid w:val="00B561C8"/>
    <w:rsid w:val="00B63067"/>
    <w:rsid w:val="00B646DB"/>
    <w:rsid w:val="00B6587B"/>
    <w:rsid w:val="00B74E1B"/>
    <w:rsid w:val="00B75174"/>
    <w:rsid w:val="00B76AE9"/>
    <w:rsid w:val="00B8149A"/>
    <w:rsid w:val="00B91A01"/>
    <w:rsid w:val="00B95C21"/>
    <w:rsid w:val="00B97EA1"/>
    <w:rsid w:val="00BA0107"/>
    <w:rsid w:val="00BA2EFB"/>
    <w:rsid w:val="00BA7038"/>
    <w:rsid w:val="00BA766E"/>
    <w:rsid w:val="00BB111F"/>
    <w:rsid w:val="00BB1232"/>
    <w:rsid w:val="00BB1798"/>
    <w:rsid w:val="00BB1A25"/>
    <w:rsid w:val="00BB401D"/>
    <w:rsid w:val="00BB4C6D"/>
    <w:rsid w:val="00BC190C"/>
    <w:rsid w:val="00BC2A0C"/>
    <w:rsid w:val="00BC7B60"/>
    <w:rsid w:val="00BD28CF"/>
    <w:rsid w:val="00BD396F"/>
    <w:rsid w:val="00BD58DF"/>
    <w:rsid w:val="00BD722B"/>
    <w:rsid w:val="00BE451D"/>
    <w:rsid w:val="00BE63CE"/>
    <w:rsid w:val="00BE6EE5"/>
    <w:rsid w:val="00BF5D8A"/>
    <w:rsid w:val="00C0069B"/>
    <w:rsid w:val="00C0116E"/>
    <w:rsid w:val="00C044FC"/>
    <w:rsid w:val="00C121E8"/>
    <w:rsid w:val="00C14FBD"/>
    <w:rsid w:val="00C31FF4"/>
    <w:rsid w:val="00C32C87"/>
    <w:rsid w:val="00C346AA"/>
    <w:rsid w:val="00C35E9F"/>
    <w:rsid w:val="00C36796"/>
    <w:rsid w:val="00C37A45"/>
    <w:rsid w:val="00C40B5E"/>
    <w:rsid w:val="00C42A4A"/>
    <w:rsid w:val="00C4422C"/>
    <w:rsid w:val="00C47099"/>
    <w:rsid w:val="00C52D61"/>
    <w:rsid w:val="00C54474"/>
    <w:rsid w:val="00C61C98"/>
    <w:rsid w:val="00C722C0"/>
    <w:rsid w:val="00C73341"/>
    <w:rsid w:val="00C73A6F"/>
    <w:rsid w:val="00C73D46"/>
    <w:rsid w:val="00C74B04"/>
    <w:rsid w:val="00C80248"/>
    <w:rsid w:val="00C803EC"/>
    <w:rsid w:val="00C848C4"/>
    <w:rsid w:val="00C85E4C"/>
    <w:rsid w:val="00C87553"/>
    <w:rsid w:val="00C95A4E"/>
    <w:rsid w:val="00C9782A"/>
    <w:rsid w:val="00CA04CB"/>
    <w:rsid w:val="00CA15F1"/>
    <w:rsid w:val="00CB06C3"/>
    <w:rsid w:val="00CB0E14"/>
    <w:rsid w:val="00CB0E9C"/>
    <w:rsid w:val="00CB11F4"/>
    <w:rsid w:val="00CB3F0A"/>
    <w:rsid w:val="00CB6F4A"/>
    <w:rsid w:val="00CC134F"/>
    <w:rsid w:val="00CD0E66"/>
    <w:rsid w:val="00CD1368"/>
    <w:rsid w:val="00CD232B"/>
    <w:rsid w:val="00CD4649"/>
    <w:rsid w:val="00CD73FD"/>
    <w:rsid w:val="00CE5262"/>
    <w:rsid w:val="00CF2107"/>
    <w:rsid w:val="00CF39B4"/>
    <w:rsid w:val="00CF4477"/>
    <w:rsid w:val="00CF7801"/>
    <w:rsid w:val="00CF784F"/>
    <w:rsid w:val="00D01949"/>
    <w:rsid w:val="00D064E0"/>
    <w:rsid w:val="00D071A1"/>
    <w:rsid w:val="00D14E5F"/>
    <w:rsid w:val="00D1555F"/>
    <w:rsid w:val="00D204B7"/>
    <w:rsid w:val="00D2397B"/>
    <w:rsid w:val="00D23D31"/>
    <w:rsid w:val="00D24A87"/>
    <w:rsid w:val="00D25F61"/>
    <w:rsid w:val="00D3753A"/>
    <w:rsid w:val="00D37B06"/>
    <w:rsid w:val="00D37B98"/>
    <w:rsid w:val="00D40CA3"/>
    <w:rsid w:val="00D44E54"/>
    <w:rsid w:val="00D45FE8"/>
    <w:rsid w:val="00D476E5"/>
    <w:rsid w:val="00D51C2B"/>
    <w:rsid w:val="00D52E2F"/>
    <w:rsid w:val="00D54A6F"/>
    <w:rsid w:val="00D64815"/>
    <w:rsid w:val="00D6636E"/>
    <w:rsid w:val="00D71796"/>
    <w:rsid w:val="00D727FD"/>
    <w:rsid w:val="00D83A79"/>
    <w:rsid w:val="00D84464"/>
    <w:rsid w:val="00D87114"/>
    <w:rsid w:val="00D94077"/>
    <w:rsid w:val="00DA0296"/>
    <w:rsid w:val="00DA5949"/>
    <w:rsid w:val="00DB2FF7"/>
    <w:rsid w:val="00DB404D"/>
    <w:rsid w:val="00DB7F5A"/>
    <w:rsid w:val="00DC188B"/>
    <w:rsid w:val="00DD14AE"/>
    <w:rsid w:val="00DD6FBD"/>
    <w:rsid w:val="00DE2FB6"/>
    <w:rsid w:val="00DE6D5C"/>
    <w:rsid w:val="00DF127D"/>
    <w:rsid w:val="00DF142C"/>
    <w:rsid w:val="00DF1995"/>
    <w:rsid w:val="00DF25AA"/>
    <w:rsid w:val="00DF4788"/>
    <w:rsid w:val="00E011E8"/>
    <w:rsid w:val="00E0151C"/>
    <w:rsid w:val="00E02DC9"/>
    <w:rsid w:val="00E101B2"/>
    <w:rsid w:val="00E12094"/>
    <w:rsid w:val="00E2258D"/>
    <w:rsid w:val="00E32E94"/>
    <w:rsid w:val="00E351C0"/>
    <w:rsid w:val="00E37163"/>
    <w:rsid w:val="00E401E5"/>
    <w:rsid w:val="00E45C69"/>
    <w:rsid w:val="00E46070"/>
    <w:rsid w:val="00E47570"/>
    <w:rsid w:val="00E53C55"/>
    <w:rsid w:val="00E5704D"/>
    <w:rsid w:val="00E6160D"/>
    <w:rsid w:val="00E64398"/>
    <w:rsid w:val="00E67E63"/>
    <w:rsid w:val="00E70E1D"/>
    <w:rsid w:val="00E835EC"/>
    <w:rsid w:val="00E83B94"/>
    <w:rsid w:val="00E84250"/>
    <w:rsid w:val="00E84902"/>
    <w:rsid w:val="00E850BA"/>
    <w:rsid w:val="00E86740"/>
    <w:rsid w:val="00E91FED"/>
    <w:rsid w:val="00E97278"/>
    <w:rsid w:val="00EA7BA4"/>
    <w:rsid w:val="00EB5CA3"/>
    <w:rsid w:val="00EC0313"/>
    <w:rsid w:val="00EC5947"/>
    <w:rsid w:val="00ED2621"/>
    <w:rsid w:val="00ED7A48"/>
    <w:rsid w:val="00EE05DD"/>
    <w:rsid w:val="00EE1F44"/>
    <w:rsid w:val="00EE4E87"/>
    <w:rsid w:val="00EE6186"/>
    <w:rsid w:val="00EF05AF"/>
    <w:rsid w:val="00EF0B6F"/>
    <w:rsid w:val="00EF25F9"/>
    <w:rsid w:val="00EF68F1"/>
    <w:rsid w:val="00EF794C"/>
    <w:rsid w:val="00F04722"/>
    <w:rsid w:val="00F07B44"/>
    <w:rsid w:val="00F14439"/>
    <w:rsid w:val="00F155B0"/>
    <w:rsid w:val="00F232A3"/>
    <w:rsid w:val="00F23EA7"/>
    <w:rsid w:val="00F24106"/>
    <w:rsid w:val="00F24A68"/>
    <w:rsid w:val="00F25262"/>
    <w:rsid w:val="00F317C8"/>
    <w:rsid w:val="00F32553"/>
    <w:rsid w:val="00F3627D"/>
    <w:rsid w:val="00F400F2"/>
    <w:rsid w:val="00F40645"/>
    <w:rsid w:val="00F42BE1"/>
    <w:rsid w:val="00F4302C"/>
    <w:rsid w:val="00F500BD"/>
    <w:rsid w:val="00F502A4"/>
    <w:rsid w:val="00F520AD"/>
    <w:rsid w:val="00F5282E"/>
    <w:rsid w:val="00F61E0E"/>
    <w:rsid w:val="00F635F5"/>
    <w:rsid w:val="00F66FC3"/>
    <w:rsid w:val="00F75BCE"/>
    <w:rsid w:val="00F81B6F"/>
    <w:rsid w:val="00F81B9C"/>
    <w:rsid w:val="00F83C63"/>
    <w:rsid w:val="00F85EE8"/>
    <w:rsid w:val="00F96709"/>
    <w:rsid w:val="00FA0376"/>
    <w:rsid w:val="00FA3CBA"/>
    <w:rsid w:val="00FA3D5F"/>
    <w:rsid w:val="00FB5515"/>
    <w:rsid w:val="00FB58A9"/>
    <w:rsid w:val="00FB76FA"/>
    <w:rsid w:val="00FC0D8E"/>
    <w:rsid w:val="00FC1DE5"/>
    <w:rsid w:val="00FE139F"/>
    <w:rsid w:val="00FE1A04"/>
    <w:rsid w:val="00FE4B2A"/>
    <w:rsid w:val="00FF07E1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o:colormenu v:ext="edit" fillcolor="none"/>
    </o:shapedefaults>
    <o:shapelayout v:ext="edit">
      <o:idmap v:ext="edit" data="1"/>
    </o:shapelayout>
  </w:shapeDefaults>
  <w:decimalSymbol w:val="."/>
  <w:listSeparator w:val=","/>
  <w14:docId w14:val="46D00142"/>
  <w15:docId w15:val="{266282D0-0DB8-4BDD-B9D9-C984B1E2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FB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83B9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83B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E83B9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3C6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83B94"/>
    <w:pPr>
      <w:pBdr>
        <w:bottom w:val="single" w:sz="4" w:space="1" w:color="auto"/>
      </w:pBd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link w:val="FooterChar"/>
    <w:uiPriority w:val="99"/>
    <w:rsid w:val="00E83B94"/>
    <w:pPr>
      <w:pBdr>
        <w:top w:val="single" w:sz="4" w:space="1" w:color="auto"/>
      </w:pBd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  <w:rsid w:val="00E83B94"/>
    <w:rPr>
      <w:sz w:val="20"/>
    </w:rPr>
  </w:style>
  <w:style w:type="table" w:styleId="TableGrid">
    <w:name w:val="Table Grid"/>
    <w:basedOn w:val="TableNormal"/>
    <w:rsid w:val="003A6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E83B94"/>
    <w:pPr>
      <w:spacing w:after="120"/>
    </w:pPr>
  </w:style>
  <w:style w:type="character" w:styleId="Hyperlink">
    <w:name w:val="Hyperlink"/>
    <w:basedOn w:val="DefaultParagraphFont"/>
    <w:uiPriority w:val="99"/>
    <w:unhideWhenUsed/>
    <w:rsid w:val="00331090"/>
    <w:rPr>
      <w:color w:val="0000FF"/>
      <w:u w:val="single"/>
    </w:rPr>
  </w:style>
  <w:style w:type="paragraph" w:styleId="NormalWeb">
    <w:name w:val="Normal (Web)"/>
    <w:basedOn w:val="Normal"/>
    <w:unhideWhenUsed/>
    <w:rsid w:val="00331090"/>
    <w:pPr>
      <w:spacing w:before="100" w:beforeAutospacing="1" w:after="100" w:afterAutospacing="1"/>
    </w:pPr>
    <w:rPr>
      <w:lang w:eastAsia="zh-CN"/>
    </w:rPr>
  </w:style>
  <w:style w:type="character" w:customStyle="1" w:styleId="Heading3Char">
    <w:name w:val="Heading 3 Char"/>
    <w:basedOn w:val="DefaultParagraphFont"/>
    <w:link w:val="Heading3"/>
    <w:rsid w:val="00EF25F9"/>
    <w:rPr>
      <w:rFonts w:ascii="Arial" w:hAnsi="Arial" w:cs="Arial"/>
      <w:b/>
      <w:bCs/>
      <w:sz w:val="26"/>
      <w:szCs w:val="2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0194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C7187"/>
    <w:pPr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rsid w:val="00F83C63"/>
    <w:rPr>
      <w:rFonts w:ascii="Calibri" w:eastAsia="SimSun" w:hAnsi="Calibri"/>
      <w:b/>
      <w:bCs/>
      <w:i/>
      <w:iCs/>
      <w:sz w:val="26"/>
      <w:szCs w:val="26"/>
      <w:lang w:eastAsia="en-US"/>
    </w:rPr>
  </w:style>
  <w:style w:type="character" w:styleId="Strong">
    <w:name w:val="Strong"/>
    <w:uiPriority w:val="22"/>
    <w:qFormat/>
    <w:rsid w:val="00F83C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A48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1E314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B89"/>
    <w:rPr>
      <w:rFonts w:ascii="Courier New" w:hAnsi="Courier New" w:cs="Courier New"/>
      <w:lang w:val="en-SG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4D0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4D09"/>
    <w:rPr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4D0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4D09"/>
    <w:rPr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514D09"/>
    <w:pPr>
      <w:jc w:val="center"/>
    </w:pPr>
    <w:rPr>
      <w:rFonts w:ascii="Century Gothic" w:eastAsia="Times New Roman" w:hAnsi="Century Gothic"/>
      <w:b/>
      <w:bCs/>
      <w:sz w:val="32"/>
      <w:lang w:val="en-GB"/>
    </w:rPr>
  </w:style>
  <w:style w:type="character" w:customStyle="1" w:styleId="TitleChar">
    <w:name w:val="Title Char"/>
    <w:basedOn w:val="DefaultParagraphFont"/>
    <w:link w:val="Title"/>
    <w:rsid w:val="00514D09"/>
    <w:rPr>
      <w:rFonts w:ascii="Century Gothic" w:eastAsia="Times New Roman" w:hAnsi="Century Gothic"/>
      <w:b/>
      <w:bCs/>
      <w:sz w:val="32"/>
      <w:szCs w:val="24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14D09"/>
    <w:rPr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14D09"/>
    <w:rPr>
      <w:szCs w:val="24"/>
      <w:lang w:eastAsia="en-US"/>
    </w:rPr>
  </w:style>
  <w:style w:type="table" w:styleId="LightList-Accent5">
    <w:name w:val="Light List Accent 5"/>
    <w:basedOn w:val="TableNormal"/>
    <w:uiPriority w:val="61"/>
    <w:rsid w:val="00514D09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F81B9C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401E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322F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F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FC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F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FC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Teaching\IT2503\Misc%20Docs\IT2503%20Do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1B97B-0F66-4CAA-A8BA-BF64C42DE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IT2503 Doc Template</Template>
  <TotalTime>423</TotalTime>
  <Pages>4</Pages>
  <Words>1078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IT3555 - Practical 1</vt:lpstr>
    </vt:vector>
  </TitlesOfParts>
  <Company>Nanyang Polytechnic</Company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IT3555 - Practical 1</dc:title>
  <dc:creator>cognos</dc:creator>
  <cp:lastModifiedBy>Bee Wah TEO</cp:lastModifiedBy>
  <cp:revision>25</cp:revision>
  <cp:lastPrinted>2018-05-23T08:14:00Z</cp:lastPrinted>
  <dcterms:created xsi:type="dcterms:W3CDTF">2020-04-30T08:11:00Z</dcterms:created>
  <dcterms:modified xsi:type="dcterms:W3CDTF">2022-05-04T02:58:00Z</dcterms:modified>
</cp:coreProperties>
</file>